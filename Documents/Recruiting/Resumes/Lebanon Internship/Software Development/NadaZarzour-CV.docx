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562" w:rsidRDefault="00091484">
      <w:pPr>
        <w:pStyle w:val="Name"/>
      </w:pPr>
      <w:r>
        <w:t xml:space="preserve">Nada </w:t>
      </w:r>
      <w:r w:rsidR="005909EE">
        <w:t xml:space="preserve">N. </w:t>
      </w:r>
      <w:r>
        <w:t>Zarzour</w:t>
      </w:r>
    </w:p>
    <w:p w:rsidR="00950562" w:rsidRDefault="00D504C2">
      <w:pPr>
        <w:pStyle w:val="Address"/>
      </w:pPr>
      <w:r>
        <w:t>Beirut, Lebanon</w:t>
      </w:r>
      <w:r w:rsidR="00E34C04">
        <w:t xml:space="preserve">  </w:t>
      </w:r>
    </w:p>
    <w:p w:rsidR="00950562" w:rsidRDefault="00FA61B1" w:rsidP="00C12444">
      <w:pPr>
        <w:pStyle w:val="Address"/>
      </w:pPr>
      <w:r>
        <w:t>Ce</w:t>
      </w:r>
      <w:r w:rsidR="00D504C2">
        <w:t>l</w:t>
      </w:r>
      <w:r>
        <w:t>l: +961-70-</w:t>
      </w:r>
      <w:r w:rsidR="00091484">
        <w:t>746155</w:t>
      </w:r>
      <w:r w:rsidR="00C12444">
        <w:t xml:space="preserve">, </w:t>
      </w:r>
      <w:r w:rsidR="00C72756">
        <w:t>Tel: +961-1-318106</w:t>
      </w:r>
    </w:p>
    <w:p w:rsidR="00950562" w:rsidRDefault="00DB7A74" w:rsidP="00C72756">
      <w:pPr>
        <w:pStyle w:val="Address"/>
      </w:pPr>
      <w:r>
        <w:t xml:space="preserve">Email: </w:t>
      </w:r>
      <w:r w:rsidR="007C4CE1">
        <w:t>nada.zarzour@gmail.com</w:t>
      </w:r>
    </w:p>
    <w:p w:rsidR="00950562" w:rsidRDefault="008759C6">
      <w:pPr>
        <w:pStyle w:val="ResumeHeadings"/>
      </w:pPr>
      <w:r>
        <w:t>Objective</w:t>
      </w:r>
    </w:p>
    <w:p w:rsidR="00095036" w:rsidRDefault="005909EE">
      <w:pPr>
        <w:pStyle w:val="BusinessNameDates"/>
      </w:pPr>
      <w:r>
        <w:t>Seeking an internship that will enable me t</w:t>
      </w:r>
      <w:r w:rsidR="00671C67">
        <w:t>o</w:t>
      </w:r>
      <w:r>
        <w:t xml:space="preserve"> use my educational background, skills, and ability to work well with people to</w:t>
      </w:r>
      <w:r w:rsidR="00671C67">
        <w:t xml:space="preserve"> obtain a </w:t>
      </w:r>
      <w:r w:rsidR="00DA6A0E">
        <w:t xml:space="preserve">challenging </w:t>
      </w:r>
      <w:r w:rsidR="00671C67">
        <w:t>position in the field</w:t>
      </w:r>
      <w:r w:rsidR="00DA6A0E">
        <w:t>s</w:t>
      </w:r>
      <w:r w:rsidR="004B7E63">
        <w:t xml:space="preserve"> of </w:t>
      </w:r>
      <w:r w:rsidR="001E3618">
        <w:t>Computer Science and Software</w:t>
      </w:r>
      <w:r w:rsidR="00703CE6">
        <w:t xml:space="preserve"> Development.</w:t>
      </w:r>
    </w:p>
    <w:p w:rsidR="00950562" w:rsidRDefault="008759C6">
      <w:pPr>
        <w:pStyle w:val="ResumeHeadings"/>
      </w:pPr>
      <w:r>
        <w:t>Education</w:t>
      </w:r>
    </w:p>
    <w:p w:rsidR="008759C6" w:rsidRDefault="00703CE6" w:rsidP="008759C6">
      <w:pPr>
        <w:pStyle w:val="BusinessNameDates"/>
      </w:pPr>
      <w:r>
        <w:t>American University Of Beirut</w:t>
      </w:r>
      <w:r w:rsidR="00C72756">
        <w:t xml:space="preserve"> – </w:t>
      </w:r>
      <w:r>
        <w:t xml:space="preserve">Beirut, </w:t>
      </w:r>
      <w:r w:rsidR="008759C6">
        <w:t>Lebanon</w:t>
      </w:r>
      <w:r w:rsidR="00B00320">
        <w:t xml:space="preserve">, </w:t>
      </w:r>
      <w:r w:rsidR="00044AA3">
        <w:t>2011 - Present</w:t>
      </w:r>
    </w:p>
    <w:p w:rsidR="005909EE" w:rsidRPr="001E3618" w:rsidRDefault="008759C6" w:rsidP="005909EE">
      <w:pPr>
        <w:pStyle w:val="BusinessNameDates"/>
      </w:pPr>
      <w:r>
        <w:t xml:space="preserve">Bachelor </w:t>
      </w:r>
      <w:r w:rsidR="007C4CE1">
        <w:t xml:space="preserve">of </w:t>
      </w:r>
      <w:r w:rsidR="008325DF">
        <w:t xml:space="preserve">Science in </w:t>
      </w:r>
      <w:r w:rsidR="00FD3886">
        <w:t>Computer Science</w:t>
      </w:r>
      <w:r w:rsidR="00044AA3">
        <w:t>, expected June 2014</w:t>
      </w:r>
    </w:p>
    <w:p w:rsidR="00A45D01" w:rsidRDefault="00A45D01" w:rsidP="00A45D01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</w:p>
    <w:p w:rsidR="00A45D01" w:rsidRDefault="00A45D01" w:rsidP="004606A8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eastAsia="MS Mincho"/>
        </w:rPr>
      </w:pPr>
      <w:r>
        <w:rPr>
          <w:rFonts w:eastAsia="MS Mincho"/>
        </w:rPr>
        <w:t>College Saint Elie Btina - Beirut, Lebanon</w:t>
      </w:r>
      <w:r w:rsidR="00C96982">
        <w:rPr>
          <w:rFonts w:eastAsia="MS Mincho"/>
        </w:rPr>
        <w:t>, 1996 - 2011</w:t>
      </w:r>
    </w:p>
    <w:p w:rsidR="00A45D01" w:rsidRPr="00A45D01" w:rsidRDefault="00A45D01" w:rsidP="004606A8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eastAsia="MS Mincho"/>
        </w:rPr>
      </w:pPr>
      <w:r>
        <w:rPr>
          <w:rFonts w:eastAsia="MS Mincho"/>
        </w:rPr>
        <w:t>Lebanese Baccalaureate, General Sciences Specialty</w:t>
      </w:r>
    </w:p>
    <w:p w:rsidR="00950562" w:rsidRDefault="008759C6">
      <w:pPr>
        <w:pStyle w:val="ResumeHeadings"/>
      </w:pPr>
      <w:r>
        <w:t>Work Experience</w:t>
      </w:r>
    </w:p>
    <w:p w:rsidR="000C6DB8" w:rsidRDefault="000C6DB8" w:rsidP="008759C6">
      <w:pPr>
        <w:pStyle w:val="BusinessNameDates"/>
        <w:rPr>
          <w:rFonts w:eastAsia="MS Mincho"/>
        </w:rPr>
      </w:pPr>
    </w:p>
    <w:p w:rsidR="008759C6" w:rsidRDefault="00017A98" w:rsidP="008759C6">
      <w:pPr>
        <w:pStyle w:val="BusinessNameDates"/>
        <w:rPr>
          <w:rFonts w:eastAsia="MS Mincho"/>
        </w:rPr>
      </w:pPr>
      <w:r>
        <w:rPr>
          <w:rFonts w:eastAsia="MS Mincho"/>
        </w:rPr>
        <w:t>Webmaster</w:t>
      </w:r>
      <w:r w:rsidR="00C12444">
        <w:rPr>
          <w:rFonts w:eastAsia="MS Mincho"/>
        </w:rPr>
        <w:t xml:space="preserve"> - </w:t>
      </w:r>
      <w:r>
        <w:rPr>
          <w:rFonts w:eastAsia="MS Mincho"/>
        </w:rPr>
        <w:t>American University Of Beirut (Office of Student</w:t>
      </w:r>
      <w:r w:rsidR="001E3618">
        <w:rPr>
          <w:rFonts w:eastAsia="MS Mincho"/>
        </w:rPr>
        <w:t>-</w:t>
      </w:r>
      <w:r>
        <w:rPr>
          <w:rFonts w:eastAsia="MS Mincho"/>
        </w:rPr>
        <w:t xml:space="preserve"> Affairs)</w:t>
      </w:r>
      <w:r w:rsidR="00C72756">
        <w:rPr>
          <w:rFonts w:eastAsia="MS Mincho"/>
        </w:rPr>
        <w:t xml:space="preserve">, </w:t>
      </w:r>
      <w:r>
        <w:rPr>
          <w:rFonts w:eastAsia="MS Mincho"/>
        </w:rPr>
        <w:t>December 2012 – Present</w:t>
      </w:r>
    </w:p>
    <w:p w:rsidR="000C6DB8" w:rsidRDefault="009F326F" w:rsidP="00C12444">
      <w:pPr>
        <w:pStyle w:val="Overviewbullets"/>
        <w:rPr>
          <w:rFonts w:eastAsia="MS Mincho"/>
        </w:rPr>
      </w:pPr>
      <w:r>
        <w:rPr>
          <w:rFonts w:eastAsia="MS Mincho"/>
        </w:rPr>
        <w:t>Updating</w:t>
      </w:r>
      <w:r w:rsidR="00D4277F">
        <w:rPr>
          <w:rFonts w:eastAsia="MS Mincho"/>
        </w:rPr>
        <w:t xml:space="preserve"> of Clubs and Societies records.</w:t>
      </w:r>
    </w:p>
    <w:p w:rsidR="000C6DB8" w:rsidRDefault="00D4277F" w:rsidP="00C12444">
      <w:pPr>
        <w:pStyle w:val="Overviewbullets"/>
        <w:rPr>
          <w:rFonts w:eastAsia="MS Mincho"/>
        </w:rPr>
      </w:pPr>
      <w:r>
        <w:rPr>
          <w:rFonts w:eastAsia="MS Mincho"/>
        </w:rPr>
        <w:t>Modified and maintained the AUB Student Affairs Website.</w:t>
      </w:r>
    </w:p>
    <w:p w:rsidR="00C72756" w:rsidRDefault="00D4277F" w:rsidP="00294375">
      <w:pPr>
        <w:pStyle w:val="Overviewbullets"/>
        <w:rPr>
          <w:rFonts w:eastAsia="MS Mincho"/>
        </w:rPr>
      </w:pPr>
      <w:r>
        <w:rPr>
          <w:rFonts w:eastAsia="MS Mincho"/>
        </w:rPr>
        <w:t>Assisted with AUB's Student Orientation Program</w:t>
      </w:r>
      <w:r w:rsidR="009F326F">
        <w:rPr>
          <w:rFonts w:eastAsia="MS Mincho"/>
        </w:rPr>
        <w:t xml:space="preserve">, designed all related tickets and </w:t>
      </w:r>
      <w:r>
        <w:rPr>
          <w:rFonts w:eastAsia="MS Mincho"/>
        </w:rPr>
        <w:t>the orientation booklet in use of Microsoft Publisher.</w:t>
      </w:r>
    </w:p>
    <w:p w:rsidR="009F326F" w:rsidRDefault="009F326F" w:rsidP="00294375">
      <w:pPr>
        <w:pStyle w:val="Overviewbullets"/>
        <w:rPr>
          <w:rFonts w:eastAsia="MS Mincho"/>
        </w:rPr>
      </w:pPr>
      <w:r>
        <w:rPr>
          <w:rFonts w:eastAsia="MS Mincho"/>
        </w:rPr>
        <w:t>Assisted with AUB's Folk Dance Festival and helped design the event's booklet.</w:t>
      </w:r>
    </w:p>
    <w:p w:rsidR="009F326F" w:rsidRPr="00294375" w:rsidRDefault="009F326F" w:rsidP="00294375">
      <w:pPr>
        <w:pStyle w:val="Overviewbullets"/>
        <w:rPr>
          <w:rFonts w:eastAsia="MS Mincho"/>
        </w:rPr>
      </w:pPr>
      <w:r>
        <w:rPr>
          <w:rFonts w:eastAsia="MS Mincho"/>
        </w:rPr>
        <w:t>Day to Day interaction with students and Club/Society Cabinets.</w:t>
      </w:r>
    </w:p>
    <w:p w:rsidR="00C12444" w:rsidRDefault="00C12444" w:rsidP="00C12444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</w:p>
    <w:p w:rsidR="00D26E8B" w:rsidRDefault="00D26E8B" w:rsidP="00C12444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  <w:r>
        <w:rPr>
          <w:rFonts w:eastAsia="MS Mincho"/>
        </w:rPr>
        <w:t>Private Math Tutor - 2012</w:t>
      </w:r>
    </w:p>
    <w:p w:rsidR="00D26E8B" w:rsidRDefault="00D26E8B" w:rsidP="00C12444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</w:p>
    <w:p w:rsidR="00C12444" w:rsidRDefault="009127BA" w:rsidP="00C12444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  <w:r>
        <w:rPr>
          <w:rFonts w:eastAsia="MS Mincho"/>
        </w:rPr>
        <w:t xml:space="preserve">Event Planner, Hostess </w:t>
      </w:r>
      <w:r w:rsidR="00C12444">
        <w:rPr>
          <w:rFonts w:eastAsia="MS Mincho"/>
        </w:rPr>
        <w:t xml:space="preserve">- </w:t>
      </w:r>
      <w:r>
        <w:rPr>
          <w:rFonts w:eastAsia="MS Mincho"/>
        </w:rPr>
        <w:t>Haifa Group Hosting and Event Planning Agency</w:t>
      </w:r>
      <w:r w:rsidR="00C72756">
        <w:rPr>
          <w:rFonts w:eastAsia="MS Mincho"/>
        </w:rPr>
        <w:t xml:space="preserve">, </w:t>
      </w:r>
      <w:r>
        <w:rPr>
          <w:rFonts w:eastAsia="MS Mincho"/>
        </w:rPr>
        <w:t>Summer 2011</w:t>
      </w:r>
    </w:p>
    <w:p w:rsidR="009127BA" w:rsidRDefault="009127BA" w:rsidP="00C12444">
      <w:pPr>
        <w:pStyle w:val="Overviewbullets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Day to day social interaction with clients and customers.</w:t>
      </w:r>
    </w:p>
    <w:p w:rsidR="00C72756" w:rsidRDefault="009127BA" w:rsidP="00C12444">
      <w:pPr>
        <w:pStyle w:val="Overviewbullets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Promoted direct communication skills and diplomatic approaches.</w:t>
      </w:r>
    </w:p>
    <w:p w:rsidR="00950562" w:rsidRPr="00C72756" w:rsidRDefault="000C6DB8" w:rsidP="00C72756">
      <w:pPr>
        <w:pStyle w:val="ResumeHeadings"/>
      </w:pPr>
      <w:r>
        <w:t xml:space="preserve">Other </w:t>
      </w:r>
      <w:r w:rsidR="00E34C04">
        <w:t>Activities</w:t>
      </w:r>
    </w:p>
    <w:p w:rsidR="002C7B4E" w:rsidRDefault="002C7B4E" w:rsidP="002C7B4E">
      <w:pPr>
        <w:pStyle w:val="Overviewbullets"/>
        <w:rPr>
          <w:rFonts w:eastAsia="MS Mincho"/>
        </w:rPr>
      </w:pPr>
      <w:r>
        <w:rPr>
          <w:rFonts w:eastAsia="MS Mincho"/>
        </w:rPr>
        <w:t>Volunteer in Beirut Blom Bank Marathon 2012, AUB Cheering Station.</w:t>
      </w:r>
    </w:p>
    <w:p w:rsidR="00D26E8B" w:rsidRDefault="00D26E8B" w:rsidP="002C7B4E">
      <w:pPr>
        <w:pStyle w:val="Overviewbullets"/>
        <w:rPr>
          <w:rFonts w:eastAsia="MS Mincho"/>
        </w:rPr>
      </w:pPr>
      <w:r>
        <w:rPr>
          <w:rFonts w:eastAsia="MS Mincho"/>
        </w:rPr>
        <w:t>Designed a Project in Digital Media - Face Tracking and Blurring - in use of Processing IDE</w:t>
      </w:r>
      <w:r w:rsidR="000D6466">
        <w:rPr>
          <w:rFonts w:eastAsia="MS Mincho"/>
        </w:rPr>
        <w:t xml:space="preserve"> and OPENCV Library.</w:t>
      </w:r>
    </w:p>
    <w:p w:rsidR="006703B2" w:rsidRDefault="006703B2" w:rsidP="002C7B4E">
      <w:pPr>
        <w:pStyle w:val="Overviewbullets"/>
        <w:rPr>
          <w:rFonts w:eastAsia="MS Mincho"/>
        </w:rPr>
      </w:pPr>
      <w:r>
        <w:rPr>
          <w:rFonts w:eastAsia="MS Mincho"/>
        </w:rPr>
        <w:t>Developed a report and website on E-Wallets, in use of HTML, CSS, JavaScript.</w:t>
      </w:r>
    </w:p>
    <w:p w:rsidR="009F326F" w:rsidRPr="002C7B4E" w:rsidRDefault="009F326F" w:rsidP="002C7B4E">
      <w:pPr>
        <w:pStyle w:val="Overviewbullets"/>
        <w:rPr>
          <w:rFonts w:eastAsia="MS Mincho"/>
        </w:rPr>
      </w:pPr>
      <w:r>
        <w:rPr>
          <w:rFonts w:eastAsia="MS Mincho"/>
        </w:rPr>
        <w:t>Currently working on founding Computer Science Society in AUB</w:t>
      </w:r>
    </w:p>
    <w:p w:rsidR="00950562" w:rsidRDefault="00E34C04">
      <w:pPr>
        <w:pStyle w:val="ResumeHeadings"/>
      </w:pPr>
      <w:r>
        <w:lastRenderedPageBreak/>
        <w:t>Skills</w:t>
      </w:r>
    </w:p>
    <w:p w:rsidR="00C96982" w:rsidRDefault="00C96982" w:rsidP="00C96982">
      <w:pPr>
        <w:pStyle w:val="Overviewbullets"/>
        <w:numPr>
          <w:ilvl w:val="0"/>
          <w:numId w:val="0"/>
        </w:numPr>
      </w:pPr>
      <w:r>
        <w:t>Computer Skills:</w:t>
      </w:r>
    </w:p>
    <w:p w:rsidR="00C96982" w:rsidRDefault="00C96982" w:rsidP="00C96982">
      <w:pPr>
        <w:pStyle w:val="Overviewbullets"/>
        <w:numPr>
          <w:ilvl w:val="0"/>
          <w:numId w:val="40"/>
        </w:numPr>
      </w:pPr>
      <w:r>
        <w:t>Languages: Java (extensive), C/C++, HTML, JavaScript</w:t>
      </w:r>
      <w:r w:rsidR="009F326F">
        <w:t>, SQL.</w:t>
      </w:r>
    </w:p>
    <w:p w:rsidR="00C96982" w:rsidRDefault="00C90378" w:rsidP="00C96982">
      <w:pPr>
        <w:pStyle w:val="Overviewbullets"/>
        <w:numPr>
          <w:ilvl w:val="0"/>
          <w:numId w:val="40"/>
        </w:numPr>
      </w:pPr>
      <w:r>
        <w:t>System Skills (extensive): Microsoft Office (Word, Excel, PowerPoint</w:t>
      </w:r>
      <w:r w:rsidR="009F326F">
        <w:t>, Publisher</w:t>
      </w:r>
      <w:r>
        <w:t>)</w:t>
      </w:r>
    </w:p>
    <w:p w:rsidR="003064F2" w:rsidRDefault="003064F2" w:rsidP="003064F2">
      <w:pPr>
        <w:pStyle w:val="Overviewbullets"/>
        <w:numPr>
          <w:ilvl w:val="0"/>
          <w:numId w:val="0"/>
        </w:numPr>
        <w:ind w:left="360" w:hanging="360"/>
      </w:pPr>
      <w:r>
        <w:t>Soft Skills:</w:t>
      </w:r>
    </w:p>
    <w:p w:rsidR="003064F2" w:rsidRDefault="003064F2" w:rsidP="00C90378">
      <w:pPr>
        <w:pStyle w:val="Overviewbullets"/>
        <w:numPr>
          <w:ilvl w:val="0"/>
          <w:numId w:val="41"/>
        </w:numPr>
      </w:pPr>
      <w:r>
        <w:t>Communication, Organizati</w:t>
      </w:r>
      <w:r w:rsidR="009F326F">
        <w:t>on</w:t>
      </w:r>
      <w:r w:rsidR="00C90378">
        <w:t>, Team-Building, Management</w:t>
      </w:r>
    </w:p>
    <w:p w:rsidR="009E5748" w:rsidRDefault="009E5748" w:rsidP="009E5748">
      <w:pPr>
        <w:pStyle w:val="Overviewbullets"/>
        <w:numPr>
          <w:ilvl w:val="0"/>
          <w:numId w:val="0"/>
        </w:numPr>
        <w:ind w:left="360" w:hanging="360"/>
      </w:pPr>
    </w:p>
    <w:p w:rsidR="00671C67" w:rsidRDefault="00C12444" w:rsidP="00C72756">
      <w:pPr>
        <w:pStyle w:val="Overviewbullets"/>
        <w:numPr>
          <w:ilvl w:val="0"/>
          <w:numId w:val="0"/>
        </w:numPr>
        <w:shd w:val="clear" w:color="auto" w:fill="D9D9D9" w:themeFill="background1" w:themeFillShade="D9"/>
        <w:rPr>
          <w:b/>
          <w:bCs w:val="0"/>
        </w:rPr>
      </w:pPr>
      <w:r>
        <w:rPr>
          <w:rFonts w:asciiTheme="minorBidi" w:hAnsiTheme="minorBidi" w:cstheme="minorBidi"/>
          <w:b/>
          <w:bCs w:val="0"/>
          <w:sz w:val="24"/>
          <w:szCs w:val="24"/>
        </w:rPr>
        <w:t>Hobbies</w:t>
      </w:r>
    </w:p>
    <w:p w:rsidR="00C72756" w:rsidRDefault="00112E18" w:rsidP="00C72756">
      <w:pPr>
        <w:pStyle w:val="Overviewbullets"/>
        <w:numPr>
          <w:ilvl w:val="0"/>
          <w:numId w:val="0"/>
        </w:numPr>
      </w:pPr>
      <w:r>
        <w:t>Reading, Phot</w:t>
      </w:r>
      <w:r w:rsidR="009F326F">
        <w:t>ography, Travelling</w:t>
      </w:r>
      <w:r>
        <w:t>.</w:t>
      </w:r>
    </w:p>
    <w:p w:rsidR="00C12444" w:rsidRDefault="00C12444" w:rsidP="00C12444">
      <w:pPr>
        <w:pStyle w:val="Overviewbullets"/>
        <w:numPr>
          <w:ilvl w:val="0"/>
          <w:numId w:val="0"/>
        </w:numPr>
        <w:shd w:val="clear" w:color="auto" w:fill="D9D9D9" w:themeFill="background1" w:themeFillShade="D9"/>
        <w:rPr>
          <w:b/>
          <w:bCs w:val="0"/>
        </w:rPr>
      </w:pPr>
      <w:r w:rsidRPr="00C72756">
        <w:rPr>
          <w:rFonts w:asciiTheme="minorBidi" w:hAnsiTheme="minorBidi" w:cstheme="minorBidi"/>
          <w:b/>
          <w:bCs w:val="0"/>
          <w:sz w:val="24"/>
          <w:szCs w:val="24"/>
        </w:rPr>
        <w:t>References</w:t>
      </w:r>
    </w:p>
    <w:p w:rsidR="00C12444" w:rsidRPr="00C12B75" w:rsidRDefault="00C12444" w:rsidP="00C12444">
      <w:pPr>
        <w:pStyle w:val="Overviewbullets"/>
        <w:numPr>
          <w:ilvl w:val="0"/>
          <w:numId w:val="0"/>
        </w:numPr>
      </w:pPr>
      <w:r>
        <w:t>Available upon request.</w:t>
      </w:r>
    </w:p>
    <w:sectPr w:rsidR="00C12444" w:rsidRPr="00C12B75" w:rsidSect="00950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EA2" w:rsidRDefault="00CF6EA2">
      <w:r>
        <w:separator/>
      </w:r>
    </w:p>
  </w:endnote>
  <w:endnote w:type="continuationSeparator" w:id="0">
    <w:p w:rsidR="00CF6EA2" w:rsidRDefault="00CF6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2" w:rsidRDefault="009505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2" w:rsidRDefault="009505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2" w:rsidRDefault="009505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EA2" w:rsidRDefault="00CF6EA2">
      <w:r>
        <w:separator/>
      </w:r>
    </w:p>
  </w:footnote>
  <w:footnote w:type="continuationSeparator" w:id="0">
    <w:p w:rsidR="00CF6EA2" w:rsidRDefault="00CF6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2" w:rsidRDefault="009505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2" w:rsidRDefault="009505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2" w:rsidRDefault="009505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E7197"/>
    <w:multiLevelType w:val="hybridMultilevel"/>
    <w:tmpl w:val="1362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AD12149"/>
    <w:multiLevelType w:val="hybridMultilevel"/>
    <w:tmpl w:val="6078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9902F6"/>
    <w:multiLevelType w:val="hybridMultilevel"/>
    <w:tmpl w:val="7F8A4D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10761CF"/>
    <w:multiLevelType w:val="hybridMultilevel"/>
    <w:tmpl w:val="0BAC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2254FE"/>
    <w:multiLevelType w:val="hybridMultilevel"/>
    <w:tmpl w:val="B822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E92027C"/>
    <w:multiLevelType w:val="hybridMultilevel"/>
    <w:tmpl w:val="1862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E0415BC"/>
    <w:multiLevelType w:val="hybridMultilevel"/>
    <w:tmpl w:val="0068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500C20"/>
    <w:multiLevelType w:val="hybridMultilevel"/>
    <w:tmpl w:val="A85442C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B36DBD"/>
    <w:multiLevelType w:val="hybridMultilevel"/>
    <w:tmpl w:val="8FC4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B865CE"/>
    <w:multiLevelType w:val="hybridMultilevel"/>
    <w:tmpl w:val="9620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0EA4BF9"/>
    <w:multiLevelType w:val="hybridMultilevel"/>
    <w:tmpl w:val="CE7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FD2DB8"/>
    <w:multiLevelType w:val="hybridMultilevel"/>
    <w:tmpl w:val="719831C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8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9562FD"/>
    <w:multiLevelType w:val="hybridMultilevel"/>
    <w:tmpl w:val="C37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22"/>
  </w:num>
  <w:num w:numId="4">
    <w:abstractNumId w:val="27"/>
  </w:num>
  <w:num w:numId="5">
    <w:abstractNumId w:val="38"/>
  </w:num>
  <w:num w:numId="6">
    <w:abstractNumId w:val="17"/>
  </w:num>
  <w:num w:numId="7">
    <w:abstractNumId w:val="23"/>
  </w:num>
  <w:num w:numId="8">
    <w:abstractNumId w:val="19"/>
  </w:num>
  <w:num w:numId="9">
    <w:abstractNumId w:val="20"/>
  </w:num>
  <w:num w:numId="10">
    <w:abstractNumId w:val="35"/>
  </w:num>
  <w:num w:numId="11">
    <w:abstractNumId w:val="31"/>
  </w:num>
  <w:num w:numId="12">
    <w:abstractNumId w:val="33"/>
  </w:num>
  <w:num w:numId="13">
    <w:abstractNumId w:val="29"/>
  </w:num>
  <w:num w:numId="14">
    <w:abstractNumId w:val="0"/>
  </w:num>
  <w:num w:numId="15">
    <w:abstractNumId w:val="41"/>
  </w:num>
  <w:num w:numId="16">
    <w:abstractNumId w:val="28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4"/>
  </w:num>
  <w:num w:numId="28">
    <w:abstractNumId w:val="12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0"/>
  </w:num>
  <w:num w:numId="32">
    <w:abstractNumId w:val="14"/>
  </w:num>
  <w:num w:numId="33">
    <w:abstractNumId w:val="32"/>
  </w:num>
  <w:num w:numId="34">
    <w:abstractNumId w:val="16"/>
  </w:num>
  <w:num w:numId="35">
    <w:abstractNumId w:val="21"/>
  </w:num>
  <w:num w:numId="36">
    <w:abstractNumId w:val="40"/>
  </w:num>
  <w:num w:numId="37">
    <w:abstractNumId w:val="25"/>
  </w:num>
  <w:num w:numId="38">
    <w:abstractNumId w:val="26"/>
  </w:num>
  <w:num w:numId="39">
    <w:abstractNumId w:val="37"/>
  </w:num>
  <w:num w:numId="40">
    <w:abstractNumId w:val="10"/>
  </w:num>
  <w:num w:numId="41">
    <w:abstractNumId w:val="36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proofState w:spelling="clean"/>
  <w:attachedTemplate r:id="rId1"/>
  <w:stylePaneFormatFilter w:val="1F08"/>
  <w:defaultTabStop w:val="72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CD2E3E"/>
    <w:rsid w:val="00017A98"/>
    <w:rsid w:val="00044AA3"/>
    <w:rsid w:val="00091484"/>
    <w:rsid w:val="00095036"/>
    <w:rsid w:val="000C6DB8"/>
    <w:rsid w:val="000D6466"/>
    <w:rsid w:val="00112E18"/>
    <w:rsid w:val="00180B41"/>
    <w:rsid w:val="00183BA2"/>
    <w:rsid w:val="001E3618"/>
    <w:rsid w:val="001F208E"/>
    <w:rsid w:val="00294375"/>
    <w:rsid w:val="002B36F9"/>
    <w:rsid w:val="002C7B4E"/>
    <w:rsid w:val="003064F2"/>
    <w:rsid w:val="00316560"/>
    <w:rsid w:val="00336E89"/>
    <w:rsid w:val="003629D9"/>
    <w:rsid w:val="003C4BD2"/>
    <w:rsid w:val="003C75BD"/>
    <w:rsid w:val="004606A8"/>
    <w:rsid w:val="0046552F"/>
    <w:rsid w:val="004B7E63"/>
    <w:rsid w:val="00517F96"/>
    <w:rsid w:val="00534388"/>
    <w:rsid w:val="00555EA4"/>
    <w:rsid w:val="005909EE"/>
    <w:rsid w:val="006703B2"/>
    <w:rsid w:val="00671C67"/>
    <w:rsid w:val="006D6A20"/>
    <w:rsid w:val="006E7B95"/>
    <w:rsid w:val="00703CE6"/>
    <w:rsid w:val="007A20D8"/>
    <w:rsid w:val="007C4CE1"/>
    <w:rsid w:val="008325DF"/>
    <w:rsid w:val="008759C6"/>
    <w:rsid w:val="009127BA"/>
    <w:rsid w:val="00950562"/>
    <w:rsid w:val="0095214E"/>
    <w:rsid w:val="009C768F"/>
    <w:rsid w:val="009E5748"/>
    <w:rsid w:val="009F326F"/>
    <w:rsid w:val="00A45D01"/>
    <w:rsid w:val="00A822BA"/>
    <w:rsid w:val="00B00320"/>
    <w:rsid w:val="00B54EFF"/>
    <w:rsid w:val="00C12444"/>
    <w:rsid w:val="00C12B75"/>
    <w:rsid w:val="00C72756"/>
    <w:rsid w:val="00C90378"/>
    <w:rsid w:val="00C96982"/>
    <w:rsid w:val="00CD2E3E"/>
    <w:rsid w:val="00CF6EA2"/>
    <w:rsid w:val="00D007EC"/>
    <w:rsid w:val="00D10C5E"/>
    <w:rsid w:val="00D26E8B"/>
    <w:rsid w:val="00D4277F"/>
    <w:rsid w:val="00D504C2"/>
    <w:rsid w:val="00D57E29"/>
    <w:rsid w:val="00D95918"/>
    <w:rsid w:val="00DA6A0E"/>
    <w:rsid w:val="00DB7A74"/>
    <w:rsid w:val="00E3487C"/>
    <w:rsid w:val="00E34C04"/>
    <w:rsid w:val="00E47AEC"/>
    <w:rsid w:val="00EB439F"/>
    <w:rsid w:val="00FA61B1"/>
    <w:rsid w:val="00FB1976"/>
    <w:rsid w:val="00FD3886"/>
    <w:rsid w:val="00FE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6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95056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95056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95056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95056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95056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95056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5056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950562"/>
    <w:rPr>
      <w:rFonts w:ascii="Courier New" w:hAnsi="Courier New" w:cs="Courier New"/>
    </w:rPr>
  </w:style>
  <w:style w:type="paragraph" w:styleId="Title">
    <w:name w:val="Title"/>
    <w:basedOn w:val="Normal"/>
    <w:qFormat/>
    <w:rsid w:val="0095056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950562"/>
    <w:rPr>
      <w:color w:val="0000FF"/>
      <w:u w:val="single"/>
    </w:rPr>
  </w:style>
  <w:style w:type="paragraph" w:styleId="BodyText">
    <w:name w:val="Body Text"/>
    <w:basedOn w:val="Normal"/>
    <w:semiHidden/>
    <w:rsid w:val="0095056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95056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56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0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562"/>
    <w:rPr>
      <w:sz w:val="24"/>
      <w:szCs w:val="24"/>
    </w:rPr>
  </w:style>
  <w:style w:type="paragraph" w:customStyle="1" w:styleId="Name">
    <w:name w:val="Name"/>
    <w:basedOn w:val="PlainText"/>
    <w:autoRedefine/>
    <w:rsid w:val="00950562"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950562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95056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950562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95056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95056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95056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95056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950562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95056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950562"/>
    <w:rPr>
      <w:b/>
      <w:bCs/>
    </w:rPr>
  </w:style>
  <w:style w:type="paragraph" w:customStyle="1" w:styleId="Dates">
    <w:name w:val="Dates"/>
    <w:basedOn w:val="Location"/>
    <w:rsid w:val="0095056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95056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56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950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issa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2011-07-09T05:08:00Z</dcterms:created>
  <dcterms:modified xsi:type="dcterms:W3CDTF">2013-04-25T11:20:00Z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</Properties>
</file>