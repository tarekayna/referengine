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080"/>
      </w:tblGrid>
      <w:tr w:rsidR="001851A9" w:rsidTr="00F6380F">
        <w:trPr>
          <w:trHeight w:val="256"/>
          <w:jc w:val="center"/>
        </w:trPr>
        <w:tc>
          <w:tcPr>
            <w:tcW w:w="10080" w:type="dxa"/>
          </w:tcPr>
          <w:p w:rsidR="001851A9" w:rsidRDefault="004A48FC">
            <w:pPr>
              <w:pStyle w:val="SectionTitle"/>
            </w:pPr>
            <w:sdt>
              <w:sdtPr>
                <w:id w:val="1481961"/>
                <w:placeholder>
                  <w:docPart w:val="593D0D69E2D1428CB5BE420556C43B08"/>
                </w:placeholder>
                <w:showingPlcHdr/>
              </w:sdtPr>
              <w:sdtEndPr/>
              <w:sdtContent>
                <w:r w:rsidR="005C23F7">
                  <w:t>Objectives</w:t>
                </w:r>
              </w:sdtContent>
            </w:sdt>
          </w:p>
          <w:p w:rsidR="007B5EE6" w:rsidRDefault="007B5EE6">
            <w:pPr>
              <w:pStyle w:val="SectionTitle"/>
            </w:pPr>
          </w:p>
        </w:tc>
      </w:tr>
      <w:tr w:rsidR="00F6380F" w:rsidRPr="003F51EC" w:rsidTr="00F6380F">
        <w:trPr>
          <w:trHeight w:val="257"/>
          <w:jc w:val="center"/>
        </w:trPr>
        <w:tc>
          <w:tcPr>
            <w:tcW w:w="10080" w:type="dxa"/>
          </w:tcPr>
          <w:sdt>
            <w:sdtPr>
              <w:rPr>
                <w:sz w:val="24"/>
                <w:szCs w:val="24"/>
              </w:rPr>
              <w:id w:val="1482153"/>
              <w:placeholder>
                <w:docPart w:val="41DD1C6191CE47A0BAC86B7A45684783"/>
              </w:placeholder>
            </w:sdtPr>
            <w:sdtEndPr/>
            <w:sdtContent>
              <w:p w:rsidR="00070DC6" w:rsidRDefault="00F6380F" w:rsidP="00070DC6">
                <w:pPr>
                  <w:ind w:right="-900"/>
                  <w:rPr>
                    <w:rStyle w:val="ft"/>
                    <w:rFonts w:asciiTheme="majorHAnsi" w:hAnsiTheme="majorHAnsi"/>
                    <w:color w:val="222222"/>
                    <w:sz w:val="24"/>
                    <w:szCs w:val="28"/>
                  </w:rPr>
                </w:pPr>
                <w:r w:rsidRPr="00295DA9">
                  <w:rPr>
                    <w:rFonts w:asciiTheme="majorHAnsi" w:hAnsiTheme="majorHAnsi"/>
                    <w:sz w:val="24"/>
                    <w:szCs w:val="28"/>
                  </w:rPr>
                  <w:t>Seeking a summer internship</w:t>
                </w:r>
                <w:r w:rsidR="00825195">
                  <w:rPr>
                    <w:rFonts w:asciiTheme="majorHAnsi" w:hAnsiTheme="majorHAnsi"/>
                    <w:sz w:val="24"/>
                    <w:szCs w:val="28"/>
                  </w:rPr>
                  <w:t xml:space="preserve"> </w:t>
                </w:r>
                <w:r w:rsidRPr="00295DA9">
                  <w:rPr>
                    <w:rStyle w:val="ft"/>
                    <w:rFonts w:asciiTheme="majorHAnsi" w:hAnsiTheme="majorHAnsi"/>
                    <w:color w:val="222222"/>
                    <w:sz w:val="24"/>
                    <w:szCs w:val="28"/>
                  </w:rPr>
                  <w:t xml:space="preserve">where I can </w:t>
                </w:r>
                <w:r w:rsidRPr="00295DA9">
                  <w:rPr>
                    <w:rStyle w:val="ft"/>
                    <w:rFonts w:asciiTheme="majorHAnsi" w:hAnsiTheme="majorHAnsi"/>
                    <w:bCs/>
                    <w:color w:val="000000"/>
                    <w:sz w:val="24"/>
                    <w:szCs w:val="28"/>
                  </w:rPr>
                  <w:t>enhance my</w:t>
                </w:r>
                <w:r w:rsidRPr="00295DA9">
                  <w:rPr>
                    <w:rStyle w:val="ft"/>
                    <w:rFonts w:asciiTheme="majorHAnsi" w:hAnsiTheme="majorHAnsi"/>
                    <w:color w:val="222222"/>
                    <w:sz w:val="24"/>
                    <w:szCs w:val="28"/>
                  </w:rPr>
                  <w:t xml:space="preserve"> knowledge and give </w:t>
                </w:r>
                <w:r w:rsidRPr="00295DA9">
                  <w:rPr>
                    <w:rStyle w:val="ft"/>
                    <w:rFonts w:asciiTheme="majorHAnsi" w:hAnsiTheme="majorHAnsi"/>
                    <w:bCs/>
                    <w:color w:val="000000"/>
                    <w:sz w:val="24"/>
                    <w:szCs w:val="28"/>
                  </w:rPr>
                  <w:t>my</w:t>
                </w:r>
                <w:r w:rsidRPr="00295DA9">
                  <w:rPr>
                    <w:rStyle w:val="ft"/>
                    <w:rFonts w:asciiTheme="majorHAnsi" w:hAnsiTheme="majorHAnsi"/>
                    <w:color w:val="222222"/>
                    <w:sz w:val="24"/>
                    <w:szCs w:val="28"/>
                  </w:rPr>
                  <w:t xml:space="preserve"> best </w:t>
                </w:r>
              </w:p>
              <w:p w:rsidR="00F6380F" w:rsidRPr="00825195" w:rsidRDefault="00F6380F" w:rsidP="00070DC6">
                <w:pPr>
                  <w:ind w:right="-900"/>
                  <w:rPr>
                    <w:rFonts w:asciiTheme="majorHAnsi" w:hAnsiTheme="majorHAnsi"/>
                    <w:color w:val="222222"/>
                    <w:sz w:val="24"/>
                    <w:szCs w:val="28"/>
                  </w:rPr>
                </w:pPr>
                <w:bookmarkStart w:id="0" w:name="_GoBack"/>
                <w:bookmarkEnd w:id="0"/>
                <w:r w:rsidRPr="00295DA9">
                  <w:rPr>
                    <w:rStyle w:val="ft"/>
                    <w:rFonts w:asciiTheme="majorHAnsi" w:hAnsiTheme="majorHAnsi"/>
                    <w:color w:val="222222"/>
                    <w:sz w:val="24"/>
                    <w:szCs w:val="28"/>
                  </w:rPr>
                  <w:t>to the</w:t>
                </w:r>
                <w:r w:rsidR="00825195">
                  <w:rPr>
                    <w:rStyle w:val="ft"/>
                    <w:rFonts w:asciiTheme="majorHAnsi" w:hAnsiTheme="majorHAnsi"/>
                    <w:color w:val="222222"/>
                    <w:sz w:val="24"/>
                    <w:szCs w:val="28"/>
                  </w:rPr>
                  <w:t xml:space="preserve"> o</w:t>
                </w:r>
                <w:r w:rsidRPr="00295DA9">
                  <w:rPr>
                    <w:rStyle w:val="ft"/>
                    <w:rFonts w:asciiTheme="majorHAnsi" w:hAnsiTheme="majorHAnsi"/>
                    <w:color w:val="222222"/>
                    <w:sz w:val="24"/>
                    <w:szCs w:val="28"/>
                  </w:rPr>
                  <w:t>rganization</w:t>
                </w:r>
              </w:p>
            </w:sdtContent>
          </w:sdt>
        </w:tc>
      </w:tr>
      <w:tr w:rsidR="00F6380F" w:rsidRPr="00AA1866" w:rsidTr="00F6380F">
        <w:trPr>
          <w:trHeight w:val="227"/>
          <w:jc w:val="center"/>
        </w:trPr>
        <w:tc>
          <w:tcPr>
            <w:tcW w:w="10080" w:type="dxa"/>
          </w:tcPr>
          <w:p w:rsidR="00F6380F" w:rsidRPr="00AA1866" w:rsidRDefault="00F6380F" w:rsidP="00F14303">
            <w:pPr>
              <w:pStyle w:val="Sectiondetails"/>
            </w:pPr>
          </w:p>
        </w:tc>
      </w:tr>
      <w:tr w:rsidR="001851A9" w:rsidTr="00F6380F">
        <w:trPr>
          <w:trHeight w:val="227"/>
          <w:jc w:val="center"/>
        </w:trPr>
        <w:sdt>
          <w:sdtPr>
            <w:id w:val="1482146"/>
            <w:placeholder>
              <w:docPart w:val="C9158E7A4F9B48A79CC43A673F7CEEA7"/>
            </w:placeholder>
          </w:sdtPr>
          <w:sdtEndPr/>
          <w:sdtContent>
            <w:tc>
              <w:tcPr>
                <w:tcW w:w="10080" w:type="dxa"/>
              </w:tcPr>
              <w:p w:rsidR="00F6380F" w:rsidRDefault="00F6380F" w:rsidP="00F6380F">
                <w:pPr>
                  <w:rPr>
                    <w:rFonts w:asciiTheme="majorHAnsi" w:hAnsiTheme="majorHAnsi"/>
                    <w:b/>
                    <w:color w:val="0D0D0D" w:themeColor="text1" w:themeTint="F2"/>
                    <w:sz w:val="26"/>
                  </w:rPr>
                </w:pPr>
                <w:r w:rsidRPr="00530222">
                  <w:rPr>
                    <w:rFonts w:asciiTheme="majorHAnsi" w:hAnsiTheme="majorHAnsi"/>
                    <w:b/>
                    <w:color w:val="0D0D0D" w:themeColor="text1" w:themeTint="F2"/>
                    <w:sz w:val="26"/>
                  </w:rPr>
                  <w:t>Education</w:t>
                </w:r>
              </w:p>
              <w:p w:rsidR="001851A9" w:rsidRPr="00F6380F" w:rsidRDefault="001851A9" w:rsidP="00F6380F"/>
            </w:tc>
          </w:sdtContent>
        </w:sdt>
      </w:tr>
      <w:tr w:rsidR="001851A9" w:rsidRPr="003F51EC" w:rsidTr="00F6380F">
        <w:trPr>
          <w:trHeight w:val="239"/>
          <w:jc w:val="center"/>
        </w:trPr>
        <w:tc>
          <w:tcPr>
            <w:tcW w:w="10080" w:type="dxa"/>
          </w:tcPr>
          <w:p w:rsidR="00F6380F" w:rsidRPr="00295DA9" w:rsidRDefault="00F6380F" w:rsidP="00F6380F">
            <w:pPr>
              <w:ind w:right="-1170"/>
              <w:rPr>
                <w:rFonts w:asciiTheme="majorHAnsi" w:hAnsiTheme="majorHAnsi"/>
                <w:sz w:val="24"/>
                <w:szCs w:val="28"/>
              </w:rPr>
            </w:pPr>
            <w:r w:rsidRPr="00295DA9">
              <w:rPr>
                <w:rFonts w:asciiTheme="majorHAnsi" w:hAnsiTheme="majorHAnsi"/>
                <w:sz w:val="24"/>
                <w:szCs w:val="28"/>
              </w:rPr>
              <w:t>B.E in Computer Engineering, Lebanese American University, Byblos, Lebanon</w:t>
            </w:r>
          </w:p>
          <w:p w:rsidR="001851A9" w:rsidRPr="00295DA9" w:rsidRDefault="00F6380F" w:rsidP="00F6380F">
            <w:pPr>
              <w:pStyle w:val="Sectiondetails"/>
              <w:rPr>
                <w:rFonts w:asciiTheme="majorHAnsi" w:hAnsiTheme="majorHAnsi"/>
                <w:sz w:val="24"/>
                <w:szCs w:val="28"/>
              </w:rPr>
            </w:pPr>
            <w:r w:rsidRPr="00295DA9">
              <w:rPr>
                <w:rFonts w:asciiTheme="majorHAnsi" w:hAnsiTheme="majorHAnsi"/>
                <w:sz w:val="24"/>
                <w:szCs w:val="28"/>
              </w:rPr>
              <w:t>Expected Graduation Date: Spring 2014</w:t>
            </w:r>
          </w:p>
          <w:p w:rsidR="00F6380F" w:rsidRPr="00295DA9" w:rsidRDefault="00F6380F" w:rsidP="00F6380F">
            <w:pPr>
              <w:pStyle w:val="Sectiondetails"/>
              <w:rPr>
                <w:rFonts w:asciiTheme="majorHAnsi" w:hAnsiTheme="majorHAnsi"/>
                <w:sz w:val="24"/>
                <w:szCs w:val="28"/>
              </w:rPr>
            </w:pPr>
          </w:p>
          <w:p w:rsidR="00F6380F" w:rsidRPr="00295DA9" w:rsidRDefault="00F6380F" w:rsidP="00F6380F">
            <w:pPr>
              <w:ind w:right="-720"/>
              <w:rPr>
                <w:rFonts w:ascii="Times New Roman" w:hAnsi="Times New Roman"/>
                <w:sz w:val="24"/>
                <w:szCs w:val="28"/>
              </w:rPr>
            </w:pPr>
            <w:r w:rsidRPr="00295DA9">
              <w:rPr>
                <w:rFonts w:asciiTheme="majorHAnsi" w:hAnsiTheme="majorHAnsi"/>
                <w:sz w:val="24"/>
                <w:szCs w:val="28"/>
              </w:rPr>
              <w:t xml:space="preserve">1995-2009 Lebanese Baccalaureate (L.S), Beirut International School, </w:t>
            </w:r>
            <w:proofErr w:type="spellStart"/>
            <w:r w:rsidRPr="00295DA9">
              <w:rPr>
                <w:rFonts w:asciiTheme="majorHAnsi" w:hAnsiTheme="majorHAnsi"/>
                <w:sz w:val="24"/>
                <w:szCs w:val="28"/>
              </w:rPr>
              <w:t>Bshamoun</w:t>
            </w:r>
            <w:proofErr w:type="spellEnd"/>
            <w:r w:rsidRPr="00295DA9">
              <w:rPr>
                <w:rFonts w:asciiTheme="majorHAnsi" w:hAnsiTheme="majorHAnsi"/>
                <w:sz w:val="24"/>
                <w:szCs w:val="28"/>
              </w:rPr>
              <w:t>, Lebanon</w:t>
            </w:r>
            <w:r w:rsidRPr="00295DA9">
              <w:rPr>
                <w:rFonts w:ascii="Times New Roman" w:hAnsi="Times New Roman"/>
                <w:sz w:val="24"/>
                <w:szCs w:val="28"/>
              </w:rPr>
              <w:tab/>
            </w:r>
          </w:p>
          <w:p w:rsidR="00F6380F" w:rsidRPr="003F51EC" w:rsidRDefault="00F6380F" w:rsidP="00F6380F">
            <w:pPr>
              <w:pStyle w:val="Sectiondetails"/>
            </w:pPr>
          </w:p>
        </w:tc>
      </w:tr>
      <w:tr w:rsidR="00AA1866" w:rsidRPr="00AA1866" w:rsidTr="00F6380F">
        <w:trPr>
          <w:trHeight w:val="271"/>
          <w:jc w:val="center"/>
        </w:trPr>
        <w:tc>
          <w:tcPr>
            <w:tcW w:w="10080" w:type="dxa"/>
          </w:tcPr>
          <w:p w:rsidR="00AA1866" w:rsidRPr="00AA1866" w:rsidRDefault="00AA1866" w:rsidP="00F6380F">
            <w:pPr>
              <w:pStyle w:val="Name"/>
              <w:jc w:val="left"/>
            </w:pPr>
          </w:p>
        </w:tc>
      </w:tr>
      <w:tr w:rsidR="001851A9" w:rsidTr="00F6380F">
        <w:trPr>
          <w:trHeight w:val="271"/>
          <w:jc w:val="center"/>
        </w:trPr>
        <w:sdt>
          <w:sdtPr>
            <w:id w:val="1482412"/>
            <w:placeholder>
              <w:docPart w:val="5D8C0FC02DAF44FAAB0AB22DD1D15349"/>
            </w:placeholder>
          </w:sdtPr>
          <w:sdtEndPr/>
          <w:sdtContent>
            <w:tc>
              <w:tcPr>
                <w:tcW w:w="10080" w:type="dxa"/>
              </w:tcPr>
              <w:p w:rsidR="00F6380F" w:rsidRDefault="00F6380F">
                <w:pPr>
                  <w:pStyle w:val="SectionTitle"/>
                </w:pPr>
                <w:r w:rsidRPr="00530222">
                  <w:t>Employment History</w:t>
                </w:r>
              </w:p>
              <w:p w:rsidR="001851A9" w:rsidRDefault="001851A9">
                <w:pPr>
                  <w:pStyle w:val="SectionTitle"/>
                </w:pPr>
              </w:p>
            </w:tc>
          </w:sdtContent>
        </w:sdt>
      </w:tr>
      <w:tr w:rsidR="001851A9" w:rsidTr="00F6380F">
        <w:trPr>
          <w:trHeight w:val="943"/>
          <w:jc w:val="center"/>
        </w:trPr>
        <w:tc>
          <w:tcPr>
            <w:tcW w:w="10080" w:type="dxa"/>
          </w:tcPr>
          <w:sdt>
            <w:sdtPr>
              <w:rPr>
                <w:sz w:val="24"/>
                <w:szCs w:val="24"/>
              </w:rPr>
              <w:id w:val="1482417"/>
              <w:placeholder>
                <w:docPart w:val="F6DB6AAF99514D99BC9325F6E95D80B5"/>
              </w:placeholder>
            </w:sdtPr>
            <w:sdtEndPr/>
            <w:sdtContent>
              <w:p w:rsidR="00F6380F" w:rsidRPr="00F22B69" w:rsidRDefault="00F6380F" w:rsidP="00F6380F">
                <w:pPr>
                  <w:ind w:right="-1170"/>
                  <w:rPr>
                    <w:rFonts w:asciiTheme="majorHAnsi" w:hAnsiTheme="majorHAnsi"/>
                    <w:sz w:val="24"/>
                    <w:szCs w:val="28"/>
                  </w:rPr>
                </w:pPr>
                <w:r w:rsidRPr="00F22B69">
                  <w:rPr>
                    <w:sz w:val="24"/>
                    <w:szCs w:val="24"/>
                  </w:rPr>
                  <w:t xml:space="preserve">  </w:t>
                </w:r>
                <w:r w:rsidRPr="00F22B69">
                  <w:rPr>
                    <w:rFonts w:asciiTheme="majorHAnsi" w:hAnsiTheme="majorHAnsi"/>
                    <w:b/>
                    <w:sz w:val="24"/>
                    <w:szCs w:val="28"/>
                  </w:rPr>
                  <w:t>GTA Computers</w:t>
                </w:r>
                <w:r w:rsidRPr="00F22B69">
                  <w:rPr>
                    <w:rFonts w:asciiTheme="majorHAnsi" w:hAnsiTheme="majorHAnsi"/>
                    <w:sz w:val="24"/>
                    <w:szCs w:val="28"/>
                  </w:rPr>
                  <w:t xml:space="preserve">, </w:t>
                </w:r>
                <w:proofErr w:type="spellStart"/>
                <w:r w:rsidRPr="00F22B69">
                  <w:rPr>
                    <w:rFonts w:asciiTheme="majorHAnsi" w:hAnsiTheme="majorHAnsi"/>
                    <w:sz w:val="24"/>
                    <w:szCs w:val="28"/>
                  </w:rPr>
                  <w:t>Bshamoun</w:t>
                </w:r>
                <w:proofErr w:type="spellEnd"/>
                <w:r w:rsidRPr="00F22B69">
                  <w:rPr>
                    <w:rFonts w:asciiTheme="majorHAnsi" w:hAnsiTheme="majorHAnsi"/>
                    <w:sz w:val="24"/>
                    <w:szCs w:val="28"/>
                  </w:rPr>
                  <w:t>, Lebanon</w:t>
                </w:r>
                <w:r w:rsidRPr="00F22B69">
                  <w:rPr>
                    <w:rFonts w:asciiTheme="majorHAnsi" w:hAnsiTheme="majorHAnsi"/>
                    <w:sz w:val="24"/>
                    <w:szCs w:val="28"/>
                  </w:rPr>
                  <w:tab/>
                </w:r>
                <w:r w:rsidRPr="00F22B69">
                  <w:rPr>
                    <w:rFonts w:asciiTheme="majorHAnsi" w:hAnsiTheme="majorHAnsi"/>
                    <w:sz w:val="24"/>
                    <w:szCs w:val="28"/>
                  </w:rPr>
                  <w:tab/>
                </w:r>
                <w:r w:rsidRPr="00F22B69">
                  <w:rPr>
                    <w:rFonts w:asciiTheme="majorHAnsi" w:hAnsiTheme="majorHAnsi"/>
                    <w:sz w:val="24"/>
                    <w:szCs w:val="28"/>
                  </w:rPr>
                  <w:tab/>
                  <w:t>Summer 2012</w:t>
                </w:r>
              </w:p>
              <w:p w:rsidR="001851A9" w:rsidRPr="00F22B69" w:rsidRDefault="004A48FC" w:rsidP="00F6380F">
                <w:pPr>
                  <w:ind w:right="-1170"/>
                  <w:rPr>
                    <w:rFonts w:asciiTheme="majorHAnsi" w:hAnsiTheme="majorHAnsi"/>
                    <w:sz w:val="24"/>
                    <w:szCs w:val="28"/>
                  </w:rPr>
                </w:pPr>
              </w:p>
            </w:sdtContent>
          </w:sdt>
          <w:p w:rsidR="00530EC6" w:rsidRDefault="00F6380F" w:rsidP="00530EC6">
            <w:pPr>
              <w:pStyle w:val="Bulletedlist"/>
              <w:numPr>
                <w:ilvl w:val="0"/>
                <w:numId w:val="22"/>
              </w:numPr>
              <w:rPr>
                <w:rFonts w:asciiTheme="majorHAnsi" w:hAnsiTheme="majorHAnsi"/>
                <w:sz w:val="24"/>
                <w:szCs w:val="24"/>
              </w:rPr>
            </w:pPr>
            <w:r w:rsidRPr="00295DA9">
              <w:rPr>
                <w:rFonts w:asciiTheme="majorHAnsi" w:hAnsiTheme="majorHAnsi"/>
                <w:sz w:val="24"/>
                <w:szCs w:val="24"/>
              </w:rPr>
              <w:t>Installed and configured computer systems</w:t>
            </w:r>
          </w:p>
          <w:p w:rsidR="001851A9" w:rsidRPr="00530EC6" w:rsidRDefault="00F6380F" w:rsidP="0093794F">
            <w:pPr>
              <w:pStyle w:val="Bulletedlist"/>
              <w:numPr>
                <w:ilvl w:val="0"/>
                <w:numId w:val="22"/>
              </w:numPr>
              <w:rPr>
                <w:rFonts w:asciiTheme="majorHAnsi" w:hAnsiTheme="majorHAnsi"/>
                <w:sz w:val="24"/>
                <w:szCs w:val="24"/>
              </w:rPr>
            </w:pPr>
            <w:r w:rsidRPr="00295DA9">
              <w:rPr>
                <w:rFonts w:asciiTheme="majorHAnsi" w:hAnsiTheme="majorHAnsi"/>
                <w:sz w:val="24"/>
                <w:szCs w:val="24"/>
              </w:rPr>
              <w:t>Diagnosed hardware/software faults and solved technical and applications problems</w:t>
            </w:r>
            <w:r w:rsidR="0093794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95DA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1851A9" w:rsidTr="00F6380F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</w:tcPr>
          <w:p w:rsidR="001851A9" w:rsidRPr="00AA1866" w:rsidRDefault="001851A9" w:rsidP="00AA1866">
            <w:pPr>
              <w:pStyle w:val="Sectiondetails"/>
            </w:pPr>
          </w:p>
        </w:tc>
      </w:tr>
      <w:tr w:rsidR="001851A9" w:rsidTr="00F6380F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4"/>
              <w:szCs w:val="24"/>
            </w:rPr>
            <w:id w:val="7189939"/>
            <w:placeholder>
              <w:docPart w:val="5972F311BF7E45E1BA56C0E7A4EBADD7"/>
            </w:placeholder>
          </w:sdtPr>
          <w:sdtEndPr/>
          <w:sdtContent>
            <w:tc>
              <w:tcPr>
                <w:tcW w:w="10080" w:type="dxa"/>
              </w:tcPr>
              <w:p w:rsidR="001851A9" w:rsidRPr="00F6380F" w:rsidRDefault="00F6380F" w:rsidP="00F6380F">
                <w:pPr>
                  <w:ind w:right="-1170"/>
                  <w:rPr>
                    <w:rFonts w:asciiTheme="majorHAnsi" w:hAnsiTheme="majorHAnsi"/>
                    <w:szCs w:val="24"/>
                  </w:rPr>
                </w:pPr>
                <w:r w:rsidRPr="00F22B69">
                  <w:rPr>
                    <w:rFonts w:asciiTheme="majorHAnsi" w:hAnsiTheme="majorHAnsi"/>
                    <w:b/>
                    <w:sz w:val="24"/>
                    <w:szCs w:val="28"/>
                  </w:rPr>
                  <w:t>Caller Group</w:t>
                </w:r>
                <w:r w:rsidRPr="00F22B69">
                  <w:rPr>
                    <w:rFonts w:asciiTheme="majorHAnsi" w:hAnsiTheme="majorHAnsi"/>
                    <w:sz w:val="24"/>
                    <w:szCs w:val="28"/>
                  </w:rPr>
                  <w:t xml:space="preserve">, </w:t>
                </w:r>
                <w:r w:rsidR="00935BBE" w:rsidRPr="00F22B69">
                  <w:rPr>
                    <w:rFonts w:asciiTheme="majorHAnsi" w:hAnsiTheme="majorHAnsi"/>
                    <w:sz w:val="24"/>
                    <w:szCs w:val="28"/>
                  </w:rPr>
                  <w:t xml:space="preserve">      </w:t>
                </w:r>
                <w:proofErr w:type="spellStart"/>
                <w:r w:rsidR="00F22B69">
                  <w:rPr>
                    <w:rFonts w:asciiTheme="majorHAnsi" w:hAnsiTheme="majorHAnsi"/>
                    <w:sz w:val="24"/>
                    <w:szCs w:val="28"/>
                  </w:rPr>
                  <w:t>Bshamoun</w:t>
                </w:r>
                <w:proofErr w:type="spellEnd"/>
                <w:r w:rsidR="00F22B69">
                  <w:rPr>
                    <w:rFonts w:asciiTheme="majorHAnsi" w:hAnsiTheme="majorHAnsi"/>
                    <w:sz w:val="24"/>
                    <w:szCs w:val="28"/>
                  </w:rPr>
                  <w:t>, Lebanon</w:t>
                </w:r>
                <w:r w:rsidR="00F22B69">
                  <w:rPr>
                    <w:rFonts w:asciiTheme="majorHAnsi" w:hAnsiTheme="majorHAnsi"/>
                    <w:sz w:val="24"/>
                    <w:szCs w:val="28"/>
                  </w:rPr>
                  <w:tab/>
                </w:r>
                <w:r w:rsidR="00F22B69">
                  <w:rPr>
                    <w:rFonts w:asciiTheme="majorHAnsi" w:hAnsiTheme="majorHAnsi"/>
                    <w:sz w:val="24"/>
                    <w:szCs w:val="28"/>
                  </w:rPr>
                  <w:tab/>
                </w:r>
                <w:r w:rsidR="00F22B69">
                  <w:rPr>
                    <w:rFonts w:asciiTheme="majorHAnsi" w:hAnsiTheme="majorHAnsi"/>
                    <w:sz w:val="24"/>
                    <w:szCs w:val="28"/>
                  </w:rPr>
                  <w:tab/>
                </w:r>
                <w:r w:rsidRPr="00F22B69">
                  <w:rPr>
                    <w:rFonts w:asciiTheme="majorHAnsi" w:hAnsiTheme="majorHAnsi"/>
                    <w:sz w:val="24"/>
                    <w:szCs w:val="28"/>
                  </w:rPr>
                  <w:t>Summer 2009, 2011</w:t>
                </w:r>
              </w:p>
            </w:tc>
          </w:sdtContent>
        </w:sdt>
      </w:tr>
      <w:tr w:rsidR="001851A9" w:rsidRPr="003F51EC" w:rsidTr="00F6380F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Pr="003F51EC" w:rsidRDefault="001851A9" w:rsidP="003F51EC">
            <w:pPr>
              <w:pStyle w:val="Sectiondetails"/>
            </w:pPr>
          </w:p>
        </w:tc>
      </w:tr>
      <w:tr w:rsidR="001851A9" w:rsidRPr="003F51EC" w:rsidTr="00F6380F">
        <w:tblPrEx>
          <w:tblCellMar>
            <w:top w:w="0" w:type="dxa"/>
            <w:left w:w="108" w:type="dxa"/>
            <w:right w:w="108" w:type="dxa"/>
          </w:tblCellMar>
        </w:tblPrEx>
        <w:trPr>
          <w:trHeight w:val="306"/>
          <w:jc w:val="center"/>
        </w:trPr>
        <w:tc>
          <w:tcPr>
            <w:tcW w:w="10080" w:type="dxa"/>
          </w:tcPr>
          <w:p w:rsidR="00F6380F" w:rsidRPr="00530EC6" w:rsidRDefault="00BE24D8" w:rsidP="00F537CC">
            <w:pPr>
              <w:pStyle w:val="Bulletedlist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>P</w:t>
            </w:r>
            <w:r w:rsidR="00F6380F" w:rsidRPr="00530EC6">
              <w:rPr>
                <w:rFonts w:asciiTheme="majorHAnsi" w:eastAsia="Times New Roman" w:hAnsiTheme="majorHAnsi"/>
                <w:sz w:val="24"/>
                <w:szCs w:val="24"/>
              </w:rPr>
              <w:t>rovided mobile phone and accessory sales and customer support services within the store</w:t>
            </w:r>
          </w:p>
          <w:p w:rsidR="00F6380F" w:rsidRPr="00726DDC" w:rsidRDefault="00F6380F" w:rsidP="00F6380F">
            <w:pPr>
              <w:pStyle w:val="ListParagraph"/>
              <w:numPr>
                <w:ilvl w:val="0"/>
                <w:numId w:val="7"/>
              </w:numPr>
              <w:shd w:val="clear" w:color="auto" w:fill="FFFFFF"/>
              <w:rPr>
                <w:rFonts w:asciiTheme="minorHAnsi" w:eastAsiaTheme="minorEastAsia" w:hAnsiTheme="minorHAnsi" w:cstheme="minorBidi"/>
                <w:color w:val="0D0D0D" w:themeColor="text1" w:themeTint="F2"/>
                <w:sz w:val="22"/>
                <w:szCs w:val="22"/>
              </w:rPr>
            </w:pPr>
            <w:r w:rsidRPr="00726DDC">
              <w:rPr>
                <w:rFonts w:asciiTheme="majorHAnsi" w:hAnsiTheme="majorHAnsi"/>
                <w:szCs w:val="24"/>
              </w:rPr>
              <w:t>Carried out repairs on mobile phones</w:t>
            </w:r>
            <w:r w:rsidRPr="00726DDC">
              <w:rPr>
                <w:rFonts w:asciiTheme="minorHAnsi" w:eastAsiaTheme="minorEastAsia" w:hAnsiTheme="minorHAnsi" w:cstheme="minorBidi"/>
                <w:color w:val="0D0D0D" w:themeColor="text1" w:themeTint="F2"/>
                <w:sz w:val="22"/>
                <w:szCs w:val="22"/>
              </w:rPr>
              <w:br/>
            </w:r>
          </w:p>
          <w:p w:rsidR="001851A9" w:rsidRPr="00F6380F" w:rsidRDefault="001851A9" w:rsidP="003F51EC">
            <w:pPr>
              <w:pStyle w:val="Sectiondetails"/>
            </w:pPr>
          </w:p>
        </w:tc>
      </w:tr>
      <w:tr w:rsidR="001851A9" w:rsidTr="00F6380F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id w:val="7189944"/>
            <w:placeholder>
              <w:docPart w:val="3D3E42A492304DFA9FC5AED4B0EA9616"/>
            </w:placeholder>
          </w:sdtPr>
          <w:sdtEndPr/>
          <w:sdtContent>
            <w:tc>
              <w:tcPr>
                <w:tcW w:w="10080" w:type="dxa"/>
              </w:tcPr>
              <w:p w:rsidR="00F6380F" w:rsidRDefault="00F6380F" w:rsidP="00F6380F">
                <w:pPr>
                  <w:rPr>
                    <w:rFonts w:asciiTheme="majorHAnsi" w:hAnsiTheme="majorHAnsi"/>
                    <w:b/>
                    <w:color w:val="0D0D0D" w:themeColor="text1" w:themeTint="F2"/>
                    <w:sz w:val="26"/>
                  </w:rPr>
                </w:pPr>
                <w:r w:rsidRPr="00530222">
                  <w:rPr>
                    <w:rFonts w:asciiTheme="majorHAnsi" w:hAnsiTheme="majorHAnsi"/>
                    <w:b/>
                    <w:color w:val="0D0D0D" w:themeColor="text1" w:themeTint="F2"/>
                    <w:sz w:val="26"/>
                  </w:rPr>
                  <w:t>Languages</w:t>
                </w:r>
              </w:p>
              <w:p w:rsidR="001851A9" w:rsidRPr="00F6380F" w:rsidRDefault="001851A9" w:rsidP="00F6380F">
                <w:pPr>
                  <w:rPr>
                    <w:rFonts w:asciiTheme="majorHAnsi" w:hAnsiTheme="majorHAnsi"/>
                    <w:b/>
                    <w:color w:val="0D0D0D" w:themeColor="text1" w:themeTint="F2"/>
                    <w:sz w:val="26"/>
                  </w:rPr>
                </w:pPr>
              </w:p>
            </w:tc>
          </w:sdtContent>
        </w:sdt>
      </w:tr>
      <w:tr w:rsidR="001851A9" w:rsidTr="00F6380F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</w:tcPr>
          <w:sdt>
            <w:sdtPr>
              <w:rPr>
                <w:rFonts w:asciiTheme="majorHAnsi" w:hAnsiTheme="majorHAnsi"/>
                <w:sz w:val="24"/>
                <w:szCs w:val="24"/>
              </w:rPr>
              <w:id w:val="7189945"/>
              <w:placeholder>
                <w:docPart w:val="FE2E472905314DC886EE82C4AA09CF80"/>
              </w:placeholder>
            </w:sdtPr>
            <w:sdtEndPr/>
            <w:sdtContent>
              <w:p w:rsidR="001851A9" w:rsidRPr="00C137E1" w:rsidRDefault="00F6380F" w:rsidP="00F6380F">
                <w:pPr>
                  <w:pStyle w:val="Bulletedlist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C137E1">
                  <w:rPr>
                    <w:rFonts w:asciiTheme="majorHAnsi" w:eastAsia="Times New Roman" w:hAnsiTheme="majorHAnsi"/>
                    <w:sz w:val="24"/>
                    <w:szCs w:val="24"/>
                  </w:rPr>
                  <w:t>Fluent in spoken and written Arabic and English</w:t>
                </w:r>
              </w:p>
            </w:sdtContent>
          </w:sdt>
          <w:p w:rsidR="00F6380F" w:rsidRPr="00C137E1" w:rsidRDefault="00F6380F" w:rsidP="00F6380F">
            <w:pPr>
              <w:pStyle w:val="Bulletedlist"/>
              <w:rPr>
                <w:rFonts w:asciiTheme="majorHAnsi" w:eastAsia="Times New Roman" w:hAnsiTheme="majorHAnsi"/>
              </w:rPr>
            </w:pPr>
            <w:r w:rsidRPr="00C137E1">
              <w:rPr>
                <w:rFonts w:asciiTheme="majorHAnsi" w:eastAsia="Times New Roman" w:hAnsiTheme="majorHAnsi"/>
                <w:sz w:val="24"/>
                <w:szCs w:val="24"/>
              </w:rPr>
              <w:t>Fair knowledge in French</w:t>
            </w:r>
          </w:p>
          <w:p w:rsidR="001851A9" w:rsidRPr="00AA1866" w:rsidRDefault="001851A9" w:rsidP="00F6380F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1851A9" w:rsidTr="00F6380F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rFonts w:asciiTheme="majorHAnsi" w:hAnsiTheme="majorHAnsi"/>
              <w:b/>
              <w:color w:val="0D0D0D" w:themeColor="text1" w:themeTint="F2"/>
              <w:sz w:val="26"/>
            </w:rPr>
            <w:id w:val="7189972"/>
            <w:placeholder>
              <w:docPart w:val="E661F8E5875F4607813C7AAE5622A53D"/>
            </w:placeholder>
          </w:sdtPr>
          <w:sdtEndPr/>
          <w:sdtContent>
            <w:tc>
              <w:tcPr>
                <w:tcW w:w="10080" w:type="dxa"/>
              </w:tcPr>
              <w:p w:rsidR="006572AE" w:rsidRPr="00530222" w:rsidRDefault="006572AE" w:rsidP="006572AE">
                <w:pPr>
                  <w:rPr>
                    <w:rFonts w:asciiTheme="majorHAnsi" w:hAnsiTheme="majorHAnsi"/>
                    <w:b/>
                    <w:color w:val="0D0D0D" w:themeColor="text1" w:themeTint="F2"/>
                    <w:sz w:val="26"/>
                  </w:rPr>
                </w:pPr>
                <w:r w:rsidRPr="00530222">
                  <w:rPr>
                    <w:rFonts w:asciiTheme="majorHAnsi" w:hAnsiTheme="majorHAnsi"/>
                    <w:b/>
                    <w:color w:val="0D0D0D" w:themeColor="text1" w:themeTint="F2"/>
                    <w:sz w:val="26"/>
                  </w:rPr>
                  <w:t>Skills</w:t>
                </w:r>
              </w:p>
              <w:p w:rsidR="001851A9" w:rsidRDefault="001851A9">
                <w:pPr>
                  <w:pStyle w:val="SectionTitle"/>
                  <w:ind w:left="-108"/>
                </w:pPr>
              </w:p>
            </w:tc>
          </w:sdtContent>
        </w:sdt>
      </w:tr>
      <w:tr w:rsidR="001851A9" w:rsidRPr="003F51EC" w:rsidTr="00F6380F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sdt>
            <w:sdtPr>
              <w:id w:val="365410094"/>
              <w:placeholder>
                <w:docPart w:val="A983E48308EF4280B1BC1D9AF2897410"/>
              </w:placeholder>
            </w:sdtPr>
            <w:sdtEndPr/>
            <w:sdtContent>
              <w:p w:rsidR="006572AE" w:rsidRPr="00726DDC" w:rsidRDefault="006572AE" w:rsidP="006572AE">
                <w:pPr>
                  <w:pStyle w:val="ListParagraph"/>
                  <w:numPr>
                    <w:ilvl w:val="0"/>
                    <w:numId w:val="11"/>
                  </w:numPr>
                  <w:rPr>
                    <w:rFonts w:asciiTheme="majorHAnsi" w:eastAsia="Times New Roman" w:hAnsiTheme="majorHAnsi"/>
                    <w:color w:val="000000"/>
                    <w:szCs w:val="24"/>
                  </w:rPr>
                </w:pPr>
                <w:r w:rsidRPr="00726DDC">
                  <w:rPr>
                    <w:rFonts w:asciiTheme="majorHAnsi" w:eastAsia="Times New Roman" w:hAnsiTheme="majorHAnsi"/>
                    <w:color w:val="000000"/>
                    <w:szCs w:val="24"/>
                  </w:rPr>
                  <w:t>Programming skills: Java, Assembly(Motorola 68k), HTML, HTML5, CSS, MySQL</w:t>
                </w:r>
              </w:p>
              <w:p w:rsidR="006572AE" w:rsidRPr="00530222" w:rsidRDefault="006572AE" w:rsidP="006572AE">
                <w:pPr>
                  <w:pStyle w:val="ListParagraph"/>
                  <w:numPr>
                    <w:ilvl w:val="0"/>
                    <w:numId w:val="11"/>
                  </w:numPr>
                  <w:rPr>
                    <w:rFonts w:asciiTheme="majorHAnsi" w:eastAsia="Times New Roman" w:hAnsiTheme="majorHAnsi"/>
                    <w:color w:val="000000"/>
                    <w:szCs w:val="24"/>
                  </w:rPr>
                </w:pPr>
                <w:r w:rsidRPr="00530222">
                  <w:rPr>
                    <w:rFonts w:asciiTheme="majorHAnsi" w:eastAsia="Times New Roman" w:hAnsiTheme="majorHAnsi"/>
                    <w:color w:val="000000"/>
                    <w:szCs w:val="24"/>
                  </w:rPr>
                  <w:t xml:space="preserve">Expert in </w:t>
                </w:r>
                <w:proofErr w:type="spellStart"/>
                <w:r w:rsidRPr="00530222">
                  <w:rPr>
                    <w:rFonts w:asciiTheme="majorHAnsi" w:eastAsia="Times New Roman" w:hAnsiTheme="majorHAnsi"/>
                    <w:color w:val="000000"/>
                    <w:szCs w:val="24"/>
                  </w:rPr>
                  <w:t>Matlab</w:t>
                </w:r>
                <w:proofErr w:type="spellEnd"/>
                <w:r w:rsidRPr="00530222">
                  <w:rPr>
                    <w:rFonts w:asciiTheme="majorHAnsi" w:eastAsia="Times New Roman" w:hAnsiTheme="majorHAnsi"/>
                    <w:color w:val="000000"/>
                    <w:szCs w:val="24"/>
                  </w:rPr>
                  <w:t xml:space="preserve">, </w:t>
                </w:r>
                <w:proofErr w:type="spellStart"/>
                <w:r w:rsidRPr="00530222">
                  <w:rPr>
                    <w:rFonts w:asciiTheme="majorHAnsi" w:eastAsia="Times New Roman" w:hAnsiTheme="majorHAnsi"/>
                    <w:color w:val="000000"/>
                    <w:szCs w:val="24"/>
                  </w:rPr>
                  <w:t>Quartus</w:t>
                </w:r>
                <w:proofErr w:type="spellEnd"/>
                <w:r w:rsidRPr="00530222">
                  <w:rPr>
                    <w:rFonts w:asciiTheme="majorHAnsi" w:eastAsia="Times New Roman" w:hAnsiTheme="majorHAnsi"/>
                    <w:color w:val="000000"/>
                    <w:szCs w:val="24"/>
                  </w:rPr>
                  <w:t xml:space="preserve">, </w:t>
                </w:r>
                <w:proofErr w:type="spellStart"/>
                <w:r w:rsidRPr="00530222">
                  <w:rPr>
                    <w:rFonts w:asciiTheme="majorHAnsi" w:eastAsia="Times New Roman" w:hAnsiTheme="majorHAnsi"/>
                    <w:color w:val="000000"/>
                    <w:szCs w:val="24"/>
                  </w:rPr>
                  <w:t>PSpice</w:t>
                </w:r>
                <w:proofErr w:type="spellEnd"/>
                <w:r w:rsidRPr="00530222">
                  <w:rPr>
                    <w:rFonts w:asciiTheme="majorHAnsi" w:eastAsia="Times New Roman" w:hAnsiTheme="majorHAnsi"/>
                    <w:color w:val="000000"/>
                    <w:szCs w:val="24"/>
                  </w:rPr>
                  <w:t xml:space="preserve">, </w:t>
                </w:r>
                <w:proofErr w:type="spellStart"/>
                <w:r w:rsidRPr="00530222">
                  <w:rPr>
                    <w:rFonts w:asciiTheme="majorHAnsi" w:eastAsia="Times New Roman" w:hAnsiTheme="majorHAnsi"/>
                    <w:color w:val="000000"/>
                    <w:szCs w:val="24"/>
                  </w:rPr>
                  <w:t>VHDL,Verilog</w:t>
                </w:r>
                <w:proofErr w:type="spellEnd"/>
                <w:r w:rsidRPr="00530222">
                  <w:rPr>
                    <w:rFonts w:asciiTheme="majorHAnsi" w:eastAsia="Times New Roman" w:hAnsiTheme="majorHAnsi"/>
                    <w:color w:val="000000"/>
                    <w:szCs w:val="24"/>
                  </w:rPr>
                  <w:t>, Microsoft Office</w:t>
                </w:r>
              </w:p>
              <w:p w:rsidR="006572AE" w:rsidRPr="006572AE" w:rsidRDefault="004A48FC" w:rsidP="006572AE">
                <w:pPr>
                  <w:pStyle w:val="ListParagraph"/>
                  <w:ind w:left="643"/>
                  <w:rPr>
                    <w:rFonts w:asciiTheme="majorHAnsi" w:eastAsia="Times New Roman" w:hAnsiTheme="majorHAnsi"/>
                    <w:color w:val="000000"/>
                    <w:szCs w:val="24"/>
                  </w:rPr>
                </w:pPr>
              </w:p>
            </w:sdtContent>
          </w:sdt>
          <w:p w:rsidR="006572AE" w:rsidRDefault="006572AE" w:rsidP="006572AE">
            <w:pPr>
              <w:pStyle w:val="Bulletedlist"/>
              <w:numPr>
                <w:ilvl w:val="0"/>
                <w:numId w:val="0"/>
              </w:numPr>
              <w:ind w:left="720"/>
              <w:rPr>
                <w:color w:val="auto"/>
              </w:rPr>
            </w:pPr>
          </w:p>
          <w:p w:rsidR="001851A9" w:rsidRPr="006572AE" w:rsidRDefault="001851A9" w:rsidP="006572AE">
            <w:pPr>
              <w:pStyle w:val="ListParagraph"/>
              <w:ind w:left="785"/>
              <w:rPr>
                <w:lang w:val="en-US"/>
              </w:rPr>
            </w:pPr>
          </w:p>
        </w:tc>
      </w:tr>
      <w:tr w:rsidR="001851A9" w:rsidTr="00F6380F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Default="001851A9" w:rsidP="006572AE">
            <w:pPr>
              <w:pStyle w:val="SectionTitle"/>
              <w:ind w:hanging="108"/>
            </w:pPr>
          </w:p>
        </w:tc>
      </w:tr>
      <w:tr w:rsidR="001851A9" w:rsidRPr="00AA1866" w:rsidTr="00F6380F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Pr="00AA1866" w:rsidRDefault="001851A9" w:rsidP="006572AE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1851A9" w:rsidTr="00F6380F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Pr="00AA1866" w:rsidRDefault="001851A9" w:rsidP="00AA1866">
            <w:pPr>
              <w:pStyle w:val="Sectiondetails"/>
            </w:pPr>
          </w:p>
        </w:tc>
      </w:tr>
      <w:tr w:rsidR="001851A9" w:rsidTr="00F6380F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Default="001851A9">
            <w:pPr>
              <w:pStyle w:val="SectionTitle"/>
              <w:ind w:left="-108"/>
            </w:pPr>
          </w:p>
        </w:tc>
      </w:tr>
      <w:tr w:rsidR="001851A9" w:rsidRPr="003F51EC" w:rsidTr="00F6380F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6572AE" w:rsidRDefault="006572AE" w:rsidP="006572AE">
            <w:pPr>
              <w:rPr>
                <w:rFonts w:asciiTheme="majorHAnsi" w:hAnsiTheme="majorHAnsi"/>
                <w:b/>
                <w:color w:val="0D0D0D" w:themeColor="text1" w:themeTint="F2"/>
                <w:sz w:val="26"/>
              </w:rPr>
            </w:pPr>
            <w:r w:rsidRPr="00530222">
              <w:rPr>
                <w:rFonts w:asciiTheme="majorHAnsi" w:hAnsiTheme="majorHAnsi"/>
                <w:b/>
                <w:color w:val="0D0D0D" w:themeColor="text1" w:themeTint="F2"/>
                <w:sz w:val="26"/>
              </w:rPr>
              <w:t>Related Projects</w:t>
            </w:r>
          </w:p>
          <w:p w:rsidR="006572AE" w:rsidRPr="00530222" w:rsidRDefault="006572AE" w:rsidP="006572AE">
            <w:pPr>
              <w:rPr>
                <w:rFonts w:asciiTheme="majorHAnsi" w:hAnsiTheme="majorHAnsi"/>
                <w:b/>
                <w:color w:val="0D0D0D" w:themeColor="text1" w:themeTint="F2"/>
                <w:sz w:val="26"/>
              </w:rPr>
            </w:pPr>
          </w:p>
          <w:p w:rsidR="006572AE" w:rsidRPr="00530222" w:rsidRDefault="006572AE" w:rsidP="006572AE">
            <w:pPr>
              <w:pStyle w:val="ListParagraph"/>
              <w:numPr>
                <w:ilvl w:val="0"/>
                <w:numId w:val="13"/>
              </w:numPr>
              <w:rPr>
                <w:rFonts w:asciiTheme="majorHAnsi" w:eastAsia="Times New Roman" w:hAnsiTheme="majorHAnsi"/>
                <w:color w:val="000000"/>
                <w:szCs w:val="24"/>
              </w:rPr>
            </w:pPr>
            <w:r w:rsidRPr="00530222">
              <w:rPr>
                <w:rFonts w:asciiTheme="majorHAnsi" w:eastAsia="Times New Roman" w:hAnsiTheme="majorHAnsi"/>
                <w:color w:val="000000"/>
                <w:szCs w:val="24"/>
              </w:rPr>
              <w:t>Built an Elevator Control System using logic gates</w:t>
            </w:r>
          </w:p>
          <w:p w:rsidR="006572AE" w:rsidRPr="00530222" w:rsidRDefault="006572AE" w:rsidP="006572AE">
            <w:pPr>
              <w:pStyle w:val="ListParagraph"/>
              <w:numPr>
                <w:ilvl w:val="0"/>
                <w:numId w:val="13"/>
              </w:numPr>
              <w:rPr>
                <w:rFonts w:asciiTheme="majorHAnsi" w:eastAsia="Times New Roman" w:hAnsiTheme="majorHAnsi"/>
                <w:color w:val="000000"/>
                <w:szCs w:val="24"/>
              </w:rPr>
            </w:pPr>
            <w:r w:rsidRPr="00530222">
              <w:rPr>
                <w:rFonts w:asciiTheme="majorHAnsi" w:eastAsia="Times New Roman" w:hAnsiTheme="majorHAnsi"/>
                <w:color w:val="000000"/>
                <w:szCs w:val="24"/>
              </w:rPr>
              <w:t>Created the Snake game using the Motorola 68k</w:t>
            </w:r>
          </w:p>
          <w:p w:rsidR="006572AE" w:rsidRPr="00530222" w:rsidRDefault="006572AE" w:rsidP="006572AE">
            <w:pPr>
              <w:pStyle w:val="ListParagraph"/>
              <w:numPr>
                <w:ilvl w:val="0"/>
                <w:numId w:val="13"/>
              </w:numPr>
              <w:rPr>
                <w:rFonts w:asciiTheme="majorHAnsi" w:eastAsia="Times New Roman" w:hAnsiTheme="majorHAnsi"/>
                <w:color w:val="000000"/>
                <w:szCs w:val="24"/>
              </w:rPr>
            </w:pPr>
            <w:r w:rsidRPr="00530222">
              <w:rPr>
                <w:rFonts w:asciiTheme="majorHAnsi" w:eastAsia="Times New Roman" w:hAnsiTheme="majorHAnsi"/>
                <w:color w:val="000000"/>
                <w:szCs w:val="24"/>
              </w:rPr>
              <w:t>Created an online Note Sharing website</w:t>
            </w:r>
          </w:p>
          <w:p w:rsidR="001851A9" w:rsidRPr="006572AE" w:rsidRDefault="001851A9" w:rsidP="003F51EC">
            <w:pPr>
              <w:pStyle w:val="Sectiondetails"/>
            </w:pPr>
          </w:p>
        </w:tc>
      </w:tr>
      <w:tr w:rsidR="001851A9" w:rsidRPr="003F51EC" w:rsidTr="00F6380F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Pr="003F51EC" w:rsidRDefault="001851A9" w:rsidP="003F51EC">
            <w:pPr>
              <w:pStyle w:val="Sectiondetails"/>
            </w:pPr>
          </w:p>
        </w:tc>
      </w:tr>
      <w:tr w:rsidR="001851A9" w:rsidTr="00F6380F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</w:tcPr>
          <w:p w:rsidR="006572AE" w:rsidRPr="00530222" w:rsidRDefault="006572AE" w:rsidP="006572AE">
            <w:pPr>
              <w:rPr>
                <w:rFonts w:asciiTheme="majorHAnsi" w:hAnsiTheme="majorHAnsi"/>
                <w:b/>
                <w:color w:val="0D0D0D" w:themeColor="text1" w:themeTint="F2"/>
                <w:sz w:val="26"/>
              </w:rPr>
            </w:pPr>
            <w:r w:rsidRPr="00530222">
              <w:rPr>
                <w:rFonts w:asciiTheme="majorHAnsi" w:hAnsiTheme="majorHAnsi"/>
                <w:b/>
                <w:color w:val="0D0D0D" w:themeColor="text1" w:themeTint="F2"/>
                <w:sz w:val="26"/>
              </w:rPr>
              <w:t xml:space="preserve">Activities </w:t>
            </w:r>
          </w:p>
          <w:p w:rsidR="006572AE" w:rsidRPr="00A72C0A" w:rsidRDefault="006572AE" w:rsidP="006572AE">
            <w:pPr>
              <w:ind w:right="-720"/>
              <w:rPr>
                <w:rFonts w:ascii="Times New Roman" w:hAnsi="Times New Roman"/>
                <w:b/>
                <w:szCs w:val="24"/>
              </w:rPr>
            </w:pPr>
          </w:p>
          <w:p w:rsidR="006572AE" w:rsidRPr="006572AE" w:rsidRDefault="006572AE" w:rsidP="006572AE">
            <w:pPr>
              <w:pStyle w:val="ListParagraph"/>
              <w:numPr>
                <w:ilvl w:val="0"/>
                <w:numId w:val="21"/>
              </w:numPr>
              <w:ind w:right="-720"/>
              <w:rPr>
                <w:rFonts w:asciiTheme="majorHAnsi" w:eastAsia="Times New Roman" w:hAnsiTheme="majorHAnsi"/>
                <w:color w:val="000000"/>
                <w:szCs w:val="24"/>
              </w:rPr>
            </w:pPr>
            <w:r w:rsidRPr="006572AE">
              <w:rPr>
                <w:rFonts w:asciiTheme="majorHAnsi" w:eastAsia="Times New Roman" w:hAnsiTheme="majorHAnsi"/>
                <w:color w:val="000000"/>
                <w:szCs w:val="24"/>
              </w:rPr>
              <w:t>Member of the IEEE community (2011 – present)</w:t>
            </w:r>
          </w:p>
          <w:p w:rsidR="006572AE" w:rsidRPr="006572AE" w:rsidRDefault="006572AE" w:rsidP="006572AE">
            <w:pPr>
              <w:pStyle w:val="ListParagraph"/>
              <w:numPr>
                <w:ilvl w:val="0"/>
                <w:numId w:val="20"/>
              </w:numPr>
              <w:ind w:right="-720"/>
              <w:rPr>
                <w:rFonts w:asciiTheme="majorHAnsi" w:eastAsia="Times New Roman" w:hAnsiTheme="majorHAnsi"/>
                <w:color w:val="000000"/>
                <w:szCs w:val="24"/>
              </w:rPr>
            </w:pPr>
            <w:r w:rsidRPr="006572AE">
              <w:rPr>
                <w:rFonts w:asciiTheme="majorHAnsi" w:eastAsia="Times New Roman" w:hAnsiTheme="majorHAnsi"/>
                <w:color w:val="000000"/>
                <w:szCs w:val="24"/>
              </w:rPr>
              <w:t xml:space="preserve">Accountant at </w:t>
            </w:r>
            <w:proofErr w:type="spellStart"/>
            <w:r w:rsidRPr="006572AE">
              <w:rPr>
                <w:rFonts w:asciiTheme="majorHAnsi" w:eastAsia="Times New Roman" w:hAnsiTheme="majorHAnsi"/>
                <w:color w:val="000000"/>
                <w:szCs w:val="24"/>
              </w:rPr>
              <w:t>Bshamoun</w:t>
            </w:r>
            <w:proofErr w:type="spellEnd"/>
            <w:r w:rsidRPr="006572AE">
              <w:rPr>
                <w:rFonts w:asciiTheme="majorHAnsi" w:eastAsia="Times New Roman" w:hAnsiTheme="majorHAnsi"/>
                <w:color w:val="000000"/>
                <w:szCs w:val="24"/>
              </w:rPr>
              <w:t xml:space="preserve"> Sporting Club (2012 – present) </w:t>
            </w:r>
          </w:p>
          <w:p w:rsidR="006572AE" w:rsidRPr="006572AE" w:rsidRDefault="006572AE" w:rsidP="006572AE">
            <w:pPr>
              <w:pStyle w:val="ListParagraph"/>
              <w:numPr>
                <w:ilvl w:val="0"/>
                <w:numId w:val="19"/>
              </w:numPr>
              <w:ind w:right="-720"/>
              <w:rPr>
                <w:rFonts w:asciiTheme="majorHAnsi" w:eastAsia="Times New Roman" w:hAnsiTheme="majorHAnsi"/>
                <w:color w:val="000000"/>
                <w:szCs w:val="24"/>
              </w:rPr>
            </w:pPr>
            <w:r w:rsidRPr="006572AE">
              <w:rPr>
                <w:rFonts w:asciiTheme="majorHAnsi" w:eastAsia="Times New Roman" w:hAnsiTheme="majorHAnsi"/>
                <w:color w:val="000000"/>
                <w:szCs w:val="24"/>
              </w:rPr>
              <w:t xml:space="preserve">Assistant Coach for </w:t>
            </w:r>
            <w:proofErr w:type="spellStart"/>
            <w:r w:rsidRPr="006572AE">
              <w:rPr>
                <w:rFonts w:asciiTheme="majorHAnsi" w:eastAsia="Times New Roman" w:hAnsiTheme="majorHAnsi"/>
                <w:color w:val="000000"/>
                <w:szCs w:val="24"/>
              </w:rPr>
              <w:t>Bshamoun’s</w:t>
            </w:r>
            <w:proofErr w:type="spellEnd"/>
            <w:r w:rsidRPr="006572AE">
              <w:rPr>
                <w:rFonts w:asciiTheme="majorHAnsi" w:eastAsia="Times New Roman" w:hAnsiTheme="majorHAnsi"/>
                <w:color w:val="000000"/>
                <w:szCs w:val="24"/>
              </w:rPr>
              <w:t xml:space="preserve"> Football Youth Team (2012 - present)</w:t>
            </w:r>
          </w:p>
          <w:p w:rsidR="006572AE" w:rsidRPr="006572AE" w:rsidRDefault="006572AE" w:rsidP="006572AE">
            <w:pPr>
              <w:pStyle w:val="ListParagraph"/>
              <w:numPr>
                <w:ilvl w:val="0"/>
                <w:numId w:val="18"/>
              </w:numPr>
              <w:ind w:right="-720"/>
              <w:rPr>
                <w:rFonts w:asciiTheme="majorHAnsi" w:eastAsia="Times New Roman" w:hAnsiTheme="majorHAnsi"/>
                <w:color w:val="000000"/>
                <w:szCs w:val="24"/>
              </w:rPr>
            </w:pPr>
            <w:r w:rsidRPr="006572AE">
              <w:rPr>
                <w:rFonts w:asciiTheme="majorHAnsi" w:eastAsia="Times New Roman" w:hAnsiTheme="majorHAnsi"/>
                <w:color w:val="000000"/>
                <w:szCs w:val="24"/>
              </w:rPr>
              <w:t xml:space="preserve">Organizing </w:t>
            </w:r>
            <w:proofErr w:type="spellStart"/>
            <w:r w:rsidRPr="006572AE">
              <w:rPr>
                <w:rFonts w:asciiTheme="majorHAnsi" w:eastAsia="Times New Roman" w:hAnsiTheme="majorHAnsi"/>
                <w:color w:val="000000"/>
                <w:szCs w:val="24"/>
              </w:rPr>
              <w:t>Bshamoun’s</w:t>
            </w:r>
            <w:proofErr w:type="spellEnd"/>
            <w:r w:rsidRPr="006572AE">
              <w:rPr>
                <w:rFonts w:asciiTheme="majorHAnsi" w:eastAsia="Times New Roman" w:hAnsiTheme="majorHAnsi"/>
                <w:color w:val="000000"/>
                <w:szCs w:val="24"/>
              </w:rPr>
              <w:t xml:space="preserve"> Marathon (2010-2012)</w:t>
            </w:r>
          </w:p>
          <w:p w:rsidR="006572AE" w:rsidRPr="006572AE" w:rsidRDefault="006572AE" w:rsidP="006572AE">
            <w:pPr>
              <w:pStyle w:val="ListParagraph"/>
              <w:numPr>
                <w:ilvl w:val="0"/>
                <w:numId w:val="17"/>
              </w:numPr>
              <w:ind w:right="-720"/>
              <w:rPr>
                <w:rFonts w:asciiTheme="majorHAnsi" w:eastAsia="Times New Roman" w:hAnsiTheme="majorHAnsi"/>
                <w:color w:val="000000"/>
                <w:szCs w:val="24"/>
              </w:rPr>
            </w:pPr>
            <w:r w:rsidRPr="006572AE">
              <w:rPr>
                <w:rFonts w:asciiTheme="majorHAnsi" w:eastAsia="Times New Roman" w:hAnsiTheme="majorHAnsi"/>
                <w:color w:val="000000"/>
                <w:szCs w:val="24"/>
              </w:rPr>
              <w:t>Organizer of Football and Table Tennis Tournaments (2012)</w:t>
            </w:r>
          </w:p>
          <w:p w:rsidR="006572AE" w:rsidRPr="006572AE" w:rsidRDefault="006572AE" w:rsidP="006572AE">
            <w:pPr>
              <w:pStyle w:val="ListParagraph"/>
              <w:numPr>
                <w:ilvl w:val="0"/>
                <w:numId w:val="16"/>
              </w:numPr>
              <w:ind w:right="-720"/>
              <w:rPr>
                <w:rFonts w:asciiTheme="majorHAnsi" w:eastAsia="Times New Roman" w:hAnsiTheme="majorHAnsi"/>
                <w:color w:val="000000"/>
                <w:szCs w:val="24"/>
              </w:rPr>
            </w:pPr>
            <w:r w:rsidRPr="006572AE">
              <w:rPr>
                <w:rFonts w:asciiTheme="majorHAnsi" w:eastAsia="Times New Roman" w:hAnsiTheme="majorHAnsi"/>
                <w:color w:val="000000"/>
                <w:szCs w:val="24"/>
              </w:rPr>
              <w:t>Volunteer work at Beirut Marathon (2008)</w:t>
            </w:r>
          </w:p>
          <w:p w:rsidR="006572AE" w:rsidRDefault="006572AE" w:rsidP="006572AE">
            <w:pPr>
              <w:pStyle w:val="ListParagraph"/>
              <w:numPr>
                <w:ilvl w:val="0"/>
                <w:numId w:val="16"/>
              </w:numPr>
              <w:ind w:right="-720"/>
              <w:rPr>
                <w:rFonts w:asciiTheme="majorHAnsi" w:eastAsia="Times New Roman" w:hAnsiTheme="majorHAnsi"/>
                <w:color w:val="000000"/>
                <w:szCs w:val="24"/>
              </w:rPr>
            </w:pPr>
            <w:r w:rsidRPr="006572AE">
              <w:rPr>
                <w:rFonts w:asciiTheme="majorHAnsi" w:eastAsia="Times New Roman" w:hAnsiTheme="majorHAnsi"/>
                <w:color w:val="000000"/>
                <w:szCs w:val="24"/>
              </w:rPr>
              <w:t>Mount Lebanon Scout (2001-2008)</w:t>
            </w:r>
          </w:p>
          <w:p w:rsidR="006572AE" w:rsidRPr="006572AE" w:rsidRDefault="006572AE" w:rsidP="006572AE">
            <w:pPr>
              <w:pStyle w:val="ListParagraph"/>
              <w:ind w:left="643" w:right="-720"/>
              <w:rPr>
                <w:rFonts w:asciiTheme="majorHAnsi" w:eastAsia="Times New Roman" w:hAnsiTheme="majorHAnsi"/>
                <w:color w:val="000000"/>
                <w:szCs w:val="24"/>
              </w:rPr>
            </w:pPr>
          </w:p>
          <w:p w:rsidR="001851A9" w:rsidRDefault="001851A9">
            <w:pPr>
              <w:pStyle w:val="Sectiondetails"/>
            </w:pPr>
          </w:p>
        </w:tc>
      </w:tr>
    </w:tbl>
    <w:p w:rsidR="006572AE" w:rsidRPr="006572AE" w:rsidRDefault="006572AE" w:rsidP="006572AE">
      <w:pPr>
        <w:rPr>
          <w:rFonts w:asciiTheme="majorHAnsi" w:hAnsiTheme="majorHAnsi"/>
          <w:b/>
          <w:color w:val="0D0D0D" w:themeColor="text1" w:themeTint="F2"/>
          <w:sz w:val="26"/>
        </w:rPr>
      </w:pPr>
      <w:r>
        <w:rPr>
          <w:rFonts w:asciiTheme="majorHAnsi" w:hAnsiTheme="majorHAnsi"/>
          <w:b/>
          <w:color w:val="0D0D0D" w:themeColor="text1" w:themeTint="F2"/>
          <w:sz w:val="26"/>
        </w:rPr>
        <w:t xml:space="preserve">        </w:t>
      </w:r>
      <w:r w:rsidRPr="00530222">
        <w:rPr>
          <w:rFonts w:asciiTheme="majorHAnsi" w:hAnsiTheme="majorHAnsi"/>
          <w:b/>
          <w:color w:val="0D0D0D" w:themeColor="text1" w:themeTint="F2"/>
          <w:sz w:val="26"/>
        </w:rPr>
        <w:t>Hobbies</w:t>
      </w:r>
    </w:p>
    <w:p w:rsidR="006572AE" w:rsidRPr="006572AE" w:rsidRDefault="006572AE" w:rsidP="006572AE">
      <w:pPr>
        <w:pStyle w:val="ListParagraph"/>
        <w:numPr>
          <w:ilvl w:val="0"/>
          <w:numId w:val="15"/>
        </w:numPr>
        <w:ind w:right="-720"/>
        <w:rPr>
          <w:rFonts w:ascii="Times New Roman" w:hAnsi="Times New Roman"/>
          <w:szCs w:val="24"/>
        </w:rPr>
      </w:pPr>
      <w:r w:rsidRPr="006572AE">
        <w:rPr>
          <w:rFonts w:asciiTheme="majorHAnsi" w:eastAsia="Times New Roman" w:hAnsiTheme="majorHAnsi"/>
          <w:color w:val="000000"/>
          <w:szCs w:val="24"/>
        </w:rPr>
        <w:t>Football, Tennis, Table Tennis, Billiard</w:t>
      </w:r>
    </w:p>
    <w:p w:rsidR="001851A9" w:rsidRDefault="001851A9" w:rsidP="006572AE">
      <w:pPr>
        <w:tabs>
          <w:tab w:val="left" w:pos="1400"/>
        </w:tabs>
      </w:pPr>
    </w:p>
    <w:p w:rsidR="006572AE" w:rsidRPr="006572AE" w:rsidRDefault="006572AE" w:rsidP="006572AE">
      <w:pPr>
        <w:rPr>
          <w:rFonts w:asciiTheme="majorHAnsi" w:hAnsiTheme="majorHAnsi"/>
          <w:b/>
          <w:color w:val="0D0D0D" w:themeColor="text1" w:themeTint="F2"/>
          <w:sz w:val="26"/>
        </w:rPr>
      </w:pPr>
      <w:r>
        <w:rPr>
          <w:rFonts w:asciiTheme="majorHAnsi" w:hAnsiTheme="majorHAnsi"/>
          <w:b/>
          <w:color w:val="0D0D0D" w:themeColor="text1" w:themeTint="F2"/>
          <w:sz w:val="26"/>
        </w:rPr>
        <w:t xml:space="preserve">        </w:t>
      </w:r>
      <w:r w:rsidRPr="00530222">
        <w:rPr>
          <w:rFonts w:asciiTheme="majorHAnsi" w:hAnsiTheme="majorHAnsi"/>
          <w:b/>
          <w:color w:val="0D0D0D" w:themeColor="text1" w:themeTint="F2"/>
          <w:sz w:val="26"/>
        </w:rPr>
        <w:t>References</w:t>
      </w:r>
    </w:p>
    <w:p w:rsidR="006572AE" w:rsidRPr="006572AE" w:rsidRDefault="006572AE" w:rsidP="006572AE">
      <w:pPr>
        <w:pStyle w:val="ListParagraph"/>
        <w:numPr>
          <w:ilvl w:val="0"/>
          <w:numId w:val="15"/>
        </w:numPr>
        <w:ind w:right="-720"/>
        <w:rPr>
          <w:rFonts w:asciiTheme="majorHAnsi" w:eastAsia="Times New Roman" w:hAnsiTheme="majorHAnsi"/>
          <w:color w:val="000000"/>
          <w:szCs w:val="24"/>
        </w:rPr>
      </w:pPr>
      <w:r w:rsidRPr="006572AE">
        <w:rPr>
          <w:rFonts w:asciiTheme="majorHAnsi" w:eastAsia="Times New Roman" w:hAnsiTheme="majorHAnsi"/>
          <w:color w:val="000000"/>
          <w:szCs w:val="24"/>
        </w:rPr>
        <w:t>Available upon request</w:t>
      </w:r>
    </w:p>
    <w:p w:rsidR="006572AE" w:rsidRPr="006572AE" w:rsidRDefault="006572AE" w:rsidP="006572AE">
      <w:pPr>
        <w:tabs>
          <w:tab w:val="left" w:pos="1400"/>
        </w:tabs>
      </w:pPr>
    </w:p>
    <w:sectPr w:rsidR="006572AE" w:rsidRPr="006572AE" w:rsidSect="00AA1866">
      <w:headerReference w:type="default" r:id="rId9"/>
      <w:footerReference w:type="default" r:id="rId10"/>
      <w:headerReference w:type="first" r:id="rId11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8FC" w:rsidRDefault="004A48FC">
      <w:pPr>
        <w:spacing w:after="0" w:line="240" w:lineRule="auto"/>
      </w:pPr>
      <w:r>
        <w:separator/>
      </w:r>
    </w:p>
  </w:endnote>
  <w:endnote w:type="continuationSeparator" w:id="0">
    <w:p w:rsidR="004A48FC" w:rsidRDefault="004A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:rsidR="001851A9" w:rsidRDefault="00E63CFA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D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8FC" w:rsidRDefault="004A48FC">
      <w:pPr>
        <w:spacing w:after="0" w:line="240" w:lineRule="auto"/>
      </w:pPr>
      <w:r>
        <w:separator/>
      </w:r>
    </w:p>
  </w:footnote>
  <w:footnote w:type="continuationSeparator" w:id="0">
    <w:p w:rsidR="004A48FC" w:rsidRDefault="004A4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:rsidTr="00A11C70">
      <w:trPr>
        <w:trHeight w:val="335"/>
        <w:jc w:val="center"/>
      </w:trPr>
      <w:tc>
        <w:tcPr>
          <w:tcW w:w="10080" w:type="dxa"/>
        </w:tcPr>
        <w:p w:rsidR="00AA1866" w:rsidRPr="00AA1866" w:rsidRDefault="004A48FC" w:rsidP="007F7FB7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A98910C82A6E4234A1F3150C8FAA2290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="007F7FB7">
                <w:rPr>
                  <w:rStyle w:val="NameChar"/>
                </w:rPr>
                <w:t>Hani Eid</w:t>
              </w:r>
            </w:sdtContent>
          </w:sdt>
        </w:p>
      </w:tc>
    </w:tr>
    <w:tr w:rsidR="00AA1866" w:rsidRPr="00AA1866" w:rsidTr="00A11C70">
      <w:trPr>
        <w:trHeight w:val="329"/>
        <w:jc w:val="center"/>
      </w:trPr>
      <w:tc>
        <w:tcPr>
          <w:tcW w:w="10080" w:type="dxa"/>
        </w:tcPr>
        <w:p w:rsidR="007F7FB7" w:rsidRDefault="007F7FB7" w:rsidP="00AA1866">
          <w:pPr>
            <w:pStyle w:val="ContactInfo"/>
            <w:rPr>
              <w:rStyle w:val="ContactInfoChar"/>
            </w:rPr>
          </w:pPr>
          <w:r>
            <w:rPr>
              <w:rStyle w:val="ContactInfoChar"/>
            </w:rPr>
            <w:t xml:space="preserve">Address: Lebanon – </w:t>
          </w:r>
          <w:proofErr w:type="spellStart"/>
          <w:r>
            <w:rPr>
              <w:rStyle w:val="ContactInfoChar"/>
            </w:rPr>
            <w:t>Jbeil</w:t>
          </w:r>
          <w:proofErr w:type="spellEnd"/>
          <w:r>
            <w:rPr>
              <w:rStyle w:val="ContactInfoChar"/>
            </w:rPr>
            <w:t xml:space="preserve"> </w:t>
          </w:r>
        </w:p>
        <w:p w:rsidR="00AA1866" w:rsidRPr="00AA1866" w:rsidRDefault="007F7FB7" w:rsidP="00AA1866">
          <w:pPr>
            <w:pStyle w:val="ContactInfo"/>
          </w:pPr>
          <w:r>
            <w:rPr>
              <w:rStyle w:val="ContactInfoChar"/>
            </w:rPr>
            <w:t>Phone Number: 0096170992940</w:t>
          </w:r>
        </w:p>
        <w:p w:rsidR="00AA1866" w:rsidRPr="00AA1866" w:rsidRDefault="007F7FB7" w:rsidP="00AA1866">
          <w:pPr>
            <w:pStyle w:val="ContactInfo"/>
          </w:pPr>
          <w:r>
            <w:rPr>
              <w:rStyle w:val="ContactInfoChar"/>
            </w:rPr>
            <w:t>Email: hani.eid@lau.edu</w:t>
          </w:r>
        </w:p>
      </w:tc>
    </w:tr>
  </w:tbl>
  <w:p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:rsidTr="00A11C70">
      <w:trPr>
        <w:trHeight w:val="335"/>
        <w:jc w:val="center"/>
      </w:trPr>
      <w:tc>
        <w:tcPr>
          <w:tcW w:w="0" w:type="auto"/>
        </w:tcPr>
        <w:p w:rsidR="001851A9" w:rsidRPr="00AA1866" w:rsidRDefault="006572AE" w:rsidP="00805F59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B3FCDEE" wp14:editId="69CC0F95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2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47EA517" wp14:editId="199034A8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1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  <w:placeholder>
                <w:docPart w:val="41DD1C6191CE47A0BAC86B7A45684783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="00805F59">
                <w:rPr>
                  <w:rStyle w:val="NameChar"/>
                </w:rPr>
                <w:t>Hani Eid</w:t>
              </w:r>
            </w:sdtContent>
          </w:sdt>
        </w:p>
      </w:tc>
    </w:tr>
    <w:tr w:rsidR="001851A9" w:rsidRPr="00AA1866" w:rsidTr="00A11C70">
      <w:trPr>
        <w:trHeight w:val="329"/>
        <w:jc w:val="center"/>
      </w:trPr>
      <w:tc>
        <w:tcPr>
          <w:tcW w:w="0" w:type="auto"/>
        </w:tcPr>
        <w:p w:rsidR="00805F59" w:rsidRDefault="00805F59" w:rsidP="00AA1866">
          <w:pPr>
            <w:pStyle w:val="ContactInfo"/>
            <w:rPr>
              <w:rStyle w:val="ContactInfoChar"/>
            </w:rPr>
          </w:pPr>
          <w:r>
            <w:rPr>
              <w:rStyle w:val="ContactInfoChar"/>
            </w:rPr>
            <w:t xml:space="preserve">Address: Lebanon – </w:t>
          </w:r>
          <w:proofErr w:type="spellStart"/>
          <w:r>
            <w:rPr>
              <w:rStyle w:val="ContactInfoChar"/>
            </w:rPr>
            <w:t>Jbeil</w:t>
          </w:r>
          <w:proofErr w:type="spellEnd"/>
          <w:r>
            <w:rPr>
              <w:rStyle w:val="ContactInfoChar"/>
            </w:rPr>
            <w:t xml:space="preserve"> </w:t>
          </w:r>
        </w:p>
        <w:p w:rsidR="001851A9" w:rsidRPr="00AA1866" w:rsidRDefault="00805F59" w:rsidP="00AA1866">
          <w:pPr>
            <w:pStyle w:val="ContactInfo"/>
          </w:pPr>
          <w:r>
            <w:rPr>
              <w:rStyle w:val="ContactInfoChar"/>
            </w:rPr>
            <w:t xml:space="preserve">Phone Number: 0096170992940 </w:t>
          </w:r>
        </w:p>
        <w:p w:rsidR="001851A9" w:rsidRPr="00AA1866" w:rsidRDefault="00805F59" w:rsidP="00AA1866">
          <w:pPr>
            <w:pStyle w:val="ContactInfo"/>
          </w:pPr>
          <w:r>
            <w:t>Email: hani.eid@lau.edu</w:t>
          </w:r>
        </w:p>
      </w:tc>
    </w:tr>
  </w:tbl>
  <w:p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</w:abstractNum>
  <w:abstractNum w:abstractNumId="1">
    <w:nsid w:val="0CE84C50"/>
    <w:multiLevelType w:val="hybridMultilevel"/>
    <w:tmpl w:val="374CC894"/>
    <w:lvl w:ilvl="0" w:tplc="0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0EC83506"/>
    <w:multiLevelType w:val="hybridMultilevel"/>
    <w:tmpl w:val="305ED010"/>
    <w:lvl w:ilvl="0" w:tplc="08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>
    <w:nsid w:val="10401334"/>
    <w:multiLevelType w:val="hybridMultilevel"/>
    <w:tmpl w:val="E786C46E"/>
    <w:lvl w:ilvl="0" w:tplc="08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E049A"/>
    <w:multiLevelType w:val="hybridMultilevel"/>
    <w:tmpl w:val="E4506680"/>
    <w:lvl w:ilvl="0" w:tplc="08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35685"/>
    <w:multiLevelType w:val="hybridMultilevel"/>
    <w:tmpl w:val="09F203E6"/>
    <w:lvl w:ilvl="0" w:tplc="08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>
    <w:nsid w:val="52DA3D32"/>
    <w:multiLevelType w:val="hybridMultilevel"/>
    <w:tmpl w:val="DA66F642"/>
    <w:lvl w:ilvl="0" w:tplc="08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>
    <w:nsid w:val="5AB46735"/>
    <w:multiLevelType w:val="hybridMultilevel"/>
    <w:tmpl w:val="524471CE"/>
    <w:lvl w:ilvl="0" w:tplc="08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>
    <w:nsid w:val="5BA87530"/>
    <w:multiLevelType w:val="hybridMultilevel"/>
    <w:tmpl w:val="E5F0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294682"/>
    <w:multiLevelType w:val="hybridMultilevel"/>
    <w:tmpl w:val="6832CAE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F7602BE"/>
    <w:multiLevelType w:val="hybridMultilevel"/>
    <w:tmpl w:val="506C90E6"/>
    <w:lvl w:ilvl="0" w:tplc="568CBFA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3">
    <w:nsid w:val="60E31FA5"/>
    <w:multiLevelType w:val="hybridMultilevel"/>
    <w:tmpl w:val="7F067104"/>
    <w:lvl w:ilvl="0" w:tplc="08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>
    <w:nsid w:val="660521DE"/>
    <w:multiLevelType w:val="hybridMultilevel"/>
    <w:tmpl w:val="0970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93D5C"/>
    <w:multiLevelType w:val="hybridMultilevel"/>
    <w:tmpl w:val="5FF239DA"/>
    <w:lvl w:ilvl="0" w:tplc="08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>
    <w:nsid w:val="6BF61234"/>
    <w:multiLevelType w:val="hybridMultilevel"/>
    <w:tmpl w:val="37F065DC"/>
    <w:lvl w:ilvl="0" w:tplc="08090005">
      <w:start w:val="1"/>
      <w:numFmt w:val="bullet"/>
      <w:lvlText w:val=""/>
      <w:lvlJc w:val="left"/>
      <w:pPr>
        <w:ind w:left="70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>
    <w:nsid w:val="6D035442"/>
    <w:multiLevelType w:val="hybridMultilevel"/>
    <w:tmpl w:val="1EC01F64"/>
    <w:lvl w:ilvl="0" w:tplc="C9E02678">
      <w:start w:val="1"/>
      <w:numFmt w:val="bullet"/>
      <w:pStyle w:val="Bulletedlis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8">
    <w:nsid w:val="6FCE70F7"/>
    <w:multiLevelType w:val="hybridMultilevel"/>
    <w:tmpl w:val="21FC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8252A5"/>
    <w:multiLevelType w:val="hybridMultilevel"/>
    <w:tmpl w:val="9D52F8AC"/>
    <w:lvl w:ilvl="0" w:tplc="08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>
    <w:nsid w:val="7B733D96"/>
    <w:multiLevelType w:val="hybridMultilevel"/>
    <w:tmpl w:val="DFA66918"/>
    <w:lvl w:ilvl="0" w:tplc="08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>
    <w:nsid w:val="7B8F6E3B"/>
    <w:multiLevelType w:val="hybridMultilevel"/>
    <w:tmpl w:val="53C07D3A"/>
    <w:lvl w:ilvl="0" w:tplc="08090005">
      <w:start w:val="1"/>
      <w:numFmt w:val="bullet"/>
      <w:lvlText w:val=""/>
      <w:lvlJc w:val="left"/>
      <w:pPr>
        <w:ind w:left="70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2">
    <w:nsid w:val="7C4A71FA"/>
    <w:multiLevelType w:val="hybridMultilevel"/>
    <w:tmpl w:val="9FB203AA"/>
    <w:lvl w:ilvl="0" w:tplc="08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3"/>
  </w:num>
  <w:num w:numId="5">
    <w:abstractNumId w:val="17"/>
  </w:num>
  <w:num w:numId="6">
    <w:abstractNumId w:val="10"/>
  </w:num>
  <w:num w:numId="7">
    <w:abstractNumId w:val="19"/>
  </w:num>
  <w:num w:numId="8">
    <w:abstractNumId w:val="21"/>
  </w:num>
  <w:num w:numId="9">
    <w:abstractNumId w:val="18"/>
  </w:num>
  <w:num w:numId="10">
    <w:abstractNumId w:val="22"/>
  </w:num>
  <w:num w:numId="11">
    <w:abstractNumId w:val="9"/>
  </w:num>
  <w:num w:numId="12">
    <w:abstractNumId w:val="14"/>
  </w:num>
  <w:num w:numId="13">
    <w:abstractNumId w:val="5"/>
  </w:num>
  <w:num w:numId="14">
    <w:abstractNumId w:val="12"/>
  </w:num>
  <w:num w:numId="15">
    <w:abstractNumId w:val="1"/>
  </w:num>
  <w:num w:numId="16">
    <w:abstractNumId w:val="2"/>
  </w:num>
  <w:num w:numId="17">
    <w:abstractNumId w:val="20"/>
  </w:num>
  <w:num w:numId="18">
    <w:abstractNumId w:val="7"/>
  </w:num>
  <w:num w:numId="19">
    <w:abstractNumId w:val="13"/>
  </w:num>
  <w:num w:numId="20">
    <w:abstractNumId w:val="3"/>
  </w:num>
  <w:num w:numId="21">
    <w:abstractNumId w:val="15"/>
  </w:num>
  <w:num w:numId="22">
    <w:abstractNumId w:val="16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0F"/>
    <w:rsid w:val="00070DC6"/>
    <w:rsid w:val="000F4408"/>
    <w:rsid w:val="001851A9"/>
    <w:rsid w:val="0028107D"/>
    <w:rsid w:val="00295DA9"/>
    <w:rsid w:val="00302A6C"/>
    <w:rsid w:val="003F51EC"/>
    <w:rsid w:val="003F7CDE"/>
    <w:rsid w:val="00477B61"/>
    <w:rsid w:val="004A48FC"/>
    <w:rsid w:val="00530EC6"/>
    <w:rsid w:val="005C23F7"/>
    <w:rsid w:val="005F4A21"/>
    <w:rsid w:val="006572AE"/>
    <w:rsid w:val="00726DDC"/>
    <w:rsid w:val="00783056"/>
    <w:rsid w:val="007B5EE6"/>
    <w:rsid w:val="007F7FB7"/>
    <w:rsid w:val="00805F59"/>
    <w:rsid w:val="00825195"/>
    <w:rsid w:val="00877D27"/>
    <w:rsid w:val="00913F13"/>
    <w:rsid w:val="00935BBE"/>
    <w:rsid w:val="0093794F"/>
    <w:rsid w:val="009D6BF7"/>
    <w:rsid w:val="00A11C70"/>
    <w:rsid w:val="00AA1866"/>
    <w:rsid w:val="00BE24D8"/>
    <w:rsid w:val="00C137E1"/>
    <w:rsid w:val="00CA30E5"/>
    <w:rsid w:val="00D176CB"/>
    <w:rsid w:val="00D96883"/>
    <w:rsid w:val="00E63CFA"/>
    <w:rsid w:val="00F22B69"/>
    <w:rsid w:val="00F537CC"/>
    <w:rsid w:val="00F6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  <w:ind w:left="709"/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customStyle="1" w:styleId="ft">
    <w:name w:val="ft"/>
    <w:basedOn w:val="DefaultParagraphFont"/>
    <w:rsid w:val="00F6380F"/>
  </w:style>
  <w:style w:type="paragraph" w:styleId="ListParagraph">
    <w:name w:val="List Paragraph"/>
    <w:basedOn w:val="Normal"/>
    <w:uiPriority w:val="34"/>
    <w:qFormat/>
    <w:rsid w:val="00F6380F"/>
    <w:pPr>
      <w:spacing w:after="0" w:line="240" w:lineRule="auto"/>
      <w:ind w:left="720"/>
      <w:contextualSpacing/>
    </w:pPr>
    <w:rPr>
      <w:rFonts w:ascii="Times" w:eastAsia="Times" w:hAnsi="Times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  <w:ind w:left="709"/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customStyle="1" w:styleId="ft">
    <w:name w:val="ft"/>
    <w:basedOn w:val="DefaultParagraphFont"/>
    <w:rsid w:val="00F6380F"/>
  </w:style>
  <w:style w:type="paragraph" w:styleId="ListParagraph">
    <w:name w:val="List Paragraph"/>
    <w:basedOn w:val="Normal"/>
    <w:uiPriority w:val="34"/>
    <w:qFormat/>
    <w:rsid w:val="00F6380F"/>
    <w:pPr>
      <w:spacing w:after="0" w:line="240" w:lineRule="auto"/>
      <w:ind w:left="720"/>
      <w:contextualSpacing/>
    </w:pPr>
    <w:rPr>
      <w:rFonts w:ascii="Times" w:eastAsia="Times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i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3D0D69E2D1428CB5BE420556C43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F66DB-69A4-4FD0-9DF6-6888499C856A}"/>
      </w:docPartPr>
      <w:docPartBody>
        <w:p w:rsidR="00107792" w:rsidRDefault="007918FD">
          <w:pPr>
            <w:pStyle w:val="593D0D69E2D1428CB5BE420556C43B08"/>
          </w:pPr>
          <w:r>
            <w:t>Objectives</w:t>
          </w:r>
        </w:p>
      </w:docPartBody>
    </w:docPart>
    <w:docPart>
      <w:docPartPr>
        <w:name w:val="C9158E7A4F9B48A79CC43A673F7CE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3416C-95D8-44E1-B9AB-938A5A83944D}"/>
      </w:docPartPr>
      <w:docPartBody>
        <w:p w:rsidR="00107792" w:rsidRDefault="007918FD">
          <w:pPr>
            <w:pStyle w:val="C9158E7A4F9B48A79CC43A673F7CEEA7"/>
          </w:pPr>
          <w:r>
            <w:t>Experience</w:t>
          </w:r>
        </w:p>
      </w:docPartBody>
    </w:docPart>
    <w:docPart>
      <w:docPartPr>
        <w:name w:val="5D8C0FC02DAF44FAAB0AB22DD1D15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4103E-9E20-4CB8-857F-23E5CE664420}"/>
      </w:docPartPr>
      <w:docPartBody>
        <w:p w:rsidR="00107792" w:rsidRDefault="007918FD">
          <w:pPr>
            <w:pStyle w:val="5D8C0FC02DAF44FAAB0AB22DD1D15349"/>
          </w:pPr>
          <w:r>
            <w:t>Job Title</w:t>
          </w:r>
        </w:p>
      </w:docPartBody>
    </w:docPart>
    <w:docPart>
      <w:docPartPr>
        <w:name w:val="F6DB6AAF99514D99BC9325F6E95D8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E1570-0566-492C-BB5A-999E63D0D18E}"/>
      </w:docPartPr>
      <w:docPartBody>
        <w:p w:rsidR="00107792" w:rsidRDefault="007918FD">
          <w:pPr>
            <w:pStyle w:val="F6DB6AAF99514D99BC9325F6E95D80B5"/>
          </w:pPr>
          <w:r w:rsidRPr="00AA1866">
            <w:t>Job responsibility/achievement</w:t>
          </w:r>
        </w:p>
      </w:docPartBody>
    </w:docPart>
    <w:docPart>
      <w:docPartPr>
        <w:name w:val="5972F311BF7E45E1BA56C0E7A4EBA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418D8-C36E-4CB4-9AE1-F1300DC6D81D}"/>
      </w:docPartPr>
      <w:docPartBody>
        <w:p w:rsidR="00107792" w:rsidRDefault="007918FD">
          <w:pPr>
            <w:pStyle w:val="5972F311BF7E45E1BA56C0E7A4EBADD7"/>
          </w:pPr>
          <w:r>
            <w:t>Experience</w:t>
          </w:r>
        </w:p>
      </w:docPartBody>
    </w:docPart>
    <w:docPart>
      <w:docPartPr>
        <w:name w:val="3D3E42A492304DFA9FC5AED4B0EA9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9EE59-EA2A-49EB-9BC4-829017A720D1}"/>
      </w:docPartPr>
      <w:docPartBody>
        <w:p w:rsidR="00107792" w:rsidRDefault="007918FD">
          <w:pPr>
            <w:pStyle w:val="3D3E42A492304DFA9FC5AED4B0EA9616"/>
          </w:pPr>
          <w:r>
            <w:t>Job Title</w:t>
          </w:r>
        </w:p>
      </w:docPartBody>
    </w:docPart>
    <w:docPart>
      <w:docPartPr>
        <w:name w:val="FE2E472905314DC886EE82C4AA09C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DF041-A4FC-4CCA-A0F1-1FBB91B94E20}"/>
      </w:docPartPr>
      <w:docPartBody>
        <w:p w:rsidR="00107792" w:rsidRDefault="007918FD">
          <w:pPr>
            <w:pStyle w:val="FE2E472905314DC886EE82C4AA09CF80"/>
          </w:pPr>
          <w:r w:rsidRPr="00AA1866">
            <w:t>Job responsibility/achievement</w:t>
          </w:r>
        </w:p>
      </w:docPartBody>
    </w:docPart>
    <w:docPart>
      <w:docPartPr>
        <w:name w:val="E661F8E5875F4607813C7AAE5622A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8A9A8-FAF6-4B93-9A2F-22271BB62891}"/>
      </w:docPartPr>
      <w:docPartBody>
        <w:p w:rsidR="00107792" w:rsidRDefault="007918FD">
          <w:pPr>
            <w:pStyle w:val="E661F8E5875F4607813C7AAE5622A53D"/>
          </w:pPr>
          <w:r>
            <w:t>Experience</w:t>
          </w:r>
        </w:p>
      </w:docPartBody>
    </w:docPart>
    <w:docPart>
      <w:docPartPr>
        <w:name w:val="41DD1C6191CE47A0BAC86B7A45684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42246-A5EB-4C7B-9943-F6D86E25C638}"/>
      </w:docPartPr>
      <w:docPartBody>
        <w:p w:rsidR="00107792" w:rsidRDefault="00B97489" w:rsidP="00B97489">
          <w:pPr>
            <w:pStyle w:val="41DD1C6191CE47A0BAC86B7A45684783"/>
          </w:pPr>
          <w:r w:rsidRPr="003F51EC">
            <w:t>Describe your career goal or ideal job.</w:t>
          </w:r>
        </w:p>
      </w:docPartBody>
    </w:docPart>
    <w:docPart>
      <w:docPartPr>
        <w:name w:val="A98910C82A6E4234A1F3150C8FAA2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ADDFB-D1FB-43CF-B619-97B04C475E86}"/>
      </w:docPartPr>
      <w:docPartBody>
        <w:p w:rsidR="00107792" w:rsidRDefault="00B97489" w:rsidP="00B97489">
          <w:pPr>
            <w:pStyle w:val="A98910C82A6E4234A1F3150C8FAA2290"/>
          </w:pPr>
          <w:r w:rsidRPr="00AA1866">
            <w:t>Job responsibility/achievement</w:t>
          </w:r>
        </w:p>
      </w:docPartBody>
    </w:docPart>
    <w:docPart>
      <w:docPartPr>
        <w:name w:val="A983E48308EF4280B1BC1D9AF2897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E20DA-ECFC-499B-BEB4-9E68D3DF2E88}"/>
      </w:docPartPr>
      <w:docPartBody>
        <w:p w:rsidR="00107792" w:rsidRDefault="00B97489" w:rsidP="00B97489">
          <w:pPr>
            <w:pStyle w:val="A983E48308EF4280B1BC1D9AF2897410"/>
          </w:pPr>
          <w:r w:rsidRPr="00AA1866">
            <w:t>Job responsibility/achievement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489"/>
    <w:rsid w:val="00107792"/>
    <w:rsid w:val="004279E7"/>
    <w:rsid w:val="005E183E"/>
    <w:rsid w:val="00670D97"/>
    <w:rsid w:val="007918FD"/>
    <w:rsid w:val="00B97489"/>
    <w:rsid w:val="00C84F88"/>
    <w:rsid w:val="00D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D0D69E2D1428CB5BE420556C43B08">
    <w:name w:val="593D0D69E2D1428CB5BE420556C43B08"/>
  </w:style>
  <w:style w:type="paragraph" w:customStyle="1" w:styleId="2A486E51F7494C81B8CE88329520BF2F">
    <w:name w:val="2A486E51F7494C81B8CE88329520BF2F"/>
  </w:style>
  <w:style w:type="paragraph" w:customStyle="1" w:styleId="C9158E7A4F9B48A79CC43A673F7CEEA7">
    <w:name w:val="C9158E7A4F9B48A79CC43A673F7CEEA7"/>
  </w:style>
  <w:style w:type="paragraph" w:customStyle="1" w:styleId="D2482735BC5F4C93880897E82B19C963">
    <w:name w:val="D2482735BC5F4C93880897E82B19C963"/>
  </w:style>
  <w:style w:type="paragraph" w:customStyle="1" w:styleId="328641DE35E14EB58A4D53BE57372022">
    <w:name w:val="328641DE35E14EB58A4D53BE57372022"/>
  </w:style>
  <w:style w:type="paragraph" w:customStyle="1" w:styleId="2A4F05E32BD9438FBCC0A2C2B57E5A92">
    <w:name w:val="2A4F05E32BD9438FBCC0A2C2B57E5A92"/>
  </w:style>
  <w:style w:type="paragraph" w:customStyle="1" w:styleId="4B53F2699185446C87FB1C088C812099">
    <w:name w:val="4B53F2699185446C87FB1C088C812099"/>
  </w:style>
  <w:style w:type="paragraph" w:customStyle="1" w:styleId="5D8C0FC02DAF44FAAB0AB22DD1D15349">
    <w:name w:val="5D8C0FC02DAF44FAAB0AB22DD1D15349"/>
  </w:style>
  <w:style w:type="paragraph" w:customStyle="1" w:styleId="F6DB6AAF99514D99BC9325F6E95D80B5">
    <w:name w:val="F6DB6AAF99514D99BC9325F6E95D80B5"/>
  </w:style>
  <w:style w:type="paragraph" w:customStyle="1" w:styleId="EF5A3ACE4F7C412CB6242559A50B29A9">
    <w:name w:val="EF5A3ACE4F7C412CB6242559A50B29A9"/>
  </w:style>
  <w:style w:type="paragraph" w:customStyle="1" w:styleId="D85FA2B877574E409C27F5D8BE9014F6">
    <w:name w:val="D85FA2B877574E409C27F5D8BE9014F6"/>
  </w:style>
  <w:style w:type="paragraph" w:customStyle="1" w:styleId="5972F311BF7E45E1BA56C0E7A4EBADD7">
    <w:name w:val="5972F311BF7E45E1BA56C0E7A4EBADD7"/>
  </w:style>
  <w:style w:type="paragraph" w:customStyle="1" w:styleId="6DEE34AAB0C243E99F7FCE7678F74570">
    <w:name w:val="6DEE34AAB0C243E99F7FCE7678F74570"/>
  </w:style>
  <w:style w:type="paragraph" w:customStyle="1" w:styleId="A6336B430E5142BCA8339B38863D2069">
    <w:name w:val="A6336B430E5142BCA8339B38863D2069"/>
  </w:style>
  <w:style w:type="paragraph" w:customStyle="1" w:styleId="796F78D6B15D4B349688DF6EC1A7CB46">
    <w:name w:val="796F78D6B15D4B349688DF6EC1A7CB46"/>
  </w:style>
  <w:style w:type="paragraph" w:customStyle="1" w:styleId="FFC2149B31764911A9FE5A35C9ECFE9D">
    <w:name w:val="FFC2149B31764911A9FE5A35C9ECFE9D"/>
  </w:style>
  <w:style w:type="paragraph" w:customStyle="1" w:styleId="3D3E42A492304DFA9FC5AED4B0EA9616">
    <w:name w:val="3D3E42A492304DFA9FC5AED4B0EA9616"/>
  </w:style>
  <w:style w:type="paragraph" w:customStyle="1" w:styleId="FE2E472905314DC886EE82C4AA09CF80">
    <w:name w:val="FE2E472905314DC886EE82C4AA09CF80"/>
  </w:style>
  <w:style w:type="paragraph" w:customStyle="1" w:styleId="C7A98BFA37424D6C80F573035AF408C0">
    <w:name w:val="C7A98BFA37424D6C80F573035AF408C0"/>
  </w:style>
  <w:style w:type="paragraph" w:customStyle="1" w:styleId="DD9B52D37A1948CAB1106813B9DE7000">
    <w:name w:val="DD9B52D37A1948CAB1106813B9DE7000"/>
  </w:style>
  <w:style w:type="paragraph" w:customStyle="1" w:styleId="E661F8E5875F4607813C7AAE5622A53D">
    <w:name w:val="E661F8E5875F4607813C7AAE5622A53D"/>
  </w:style>
  <w:style w:type="paragraph" w:customStyle="1" w:styleId="DC6E1513CE62490DB2D7B26B81B5E204">
    <w:name w:val="DC6E1513CE62490DB2D7B26B81B5E204"/>
  </w:style>
  <w:style w:type="paragraph" w:customStyle="1" w:styleId="EBCFD002C50B4D80A14FD4774058B2FF">
    <w:name w:val="EBCFD002C50B4D80A14FD4774058B2FF"/>
  </w:style>
  <w:style w:type="paragraph" w:customStyle="1" w:styleId="841DE893801B4BC9A1532346242485D8">
    <w:name w:val="841DE893801B4BC9A1532346242485D8"/>
  </w:style>
  <w:style w:type="paragraph" w:customStyle="1" w:styleId="A1AC0F28D7404DDFA99AC4624DAC76F2">
    <w:name w:val="A1AC0F28D7404DDFA99AC4624DAC76F2"/>
  </w:style>
  <w:style w:type="paragraph" w:customStyle="1" w:styleId="1932200421BF4F6CBB9662485819AC8C">
    <w:name w:val="1932200421BF4F6CBB9662485819AC8C"/>
  </w:style>
  <w:style w:type="paragraph" w:customStyle="1" w:styleId="272B30BF068E4528B6EF1BE4CB19184E">
    <w:name w:val="272B30BF068E4528B6EF1BE4CB19184E"/>
  </w:style>
  <w:style w:type="paragraph" w:customStyle="1" w:styleId="EC7242A7040F47E3955EC6C011C2A96F">
    <w:name w:val="EC7242A7040F47E3955EC6C011C2A96F"/>
  </w:style>
  <w:style w:type="paragraph" w:customStyle="1" w:styleId="C1F1EC6C19F14E1DA17210ED80000DEF">
    <w:name w:val="C1F1EC6C19F14E1DA17210ED80000DEF"/>
  </w:style>
  <w:style w:type="paragraph" w:customStyle="1" w:styleId="E78DA880327F4DF890A68DE7282B996F">
    <w:name w:val="E78DA880327F4DF890A68DE7282B996F"/>
  </w:style>
  <w:style w:type="paragraph" w:customStyle="1" w:styleId="85C87135B2D843D194695A2183B62F3B">
    <w:name w:val="85C87135B2D843D194695A2183B62F3B"/>
  </w:style>
  <w:style w:type="paragraph" w:customStyle="1" w:styleId="FD4005A3FF784CF0A8CC42B59AA44A29">
    <w:name w:val="FD4005A3FF784CF0A8CC42B59AA44A29"/>
  </w:style>
  <w:style w:type="paragraph" w:customStyle="1" w:styleId="F7CFD83DE7DC43A6BFCCA71532188486">
    <w:name w:val="F7CFD83DE7DC43A6BFCCA71532188486"/>
  </w:style>
  <w:style w:type="paragraph" w:customStyle="1" w:styleId="F7E2192E18F348E2995D0C6902AFE61E">
    <w:name w:val="F7E2192E18F348E2995D0C6902AFE61E"/>
  </w:style>
  <w:style w:type="paragraph" w:customStyle="1" w:styleId="A79BEA7CEF474323A73423C39365059B">
    <w:name w:val="A79BEA7CEF474323A73423C39365059B"/>
  </w:style>
  <w:style w:type="paragraph" w:customStyle="1" w:styleId="EFC10B476DB847E38AB48E5674F833E8">
    <w:name w:val="EFC10B476DB847E38AB48E5674F833E8"/>
  </w:style>
  <w:style w:type="paragraph" w:customStyle="1" w:styleId="98FB150AF98B46719F7DB4258266C998">
    <w:name w:val="98FB150AF98B46719F7DB4258266C998"/>
  </w:style>
  <w:style w:type="paragraph" w:customStyle="1" w:styleId="14452B49AC42417AA1FB562496A6906A">
    <w:name w:val="14452B49AC42417AA1FB562496A6906A"/>
  </w:style>
  <w:style w:type="paragraph" w:customStyle="1" w:styleId="E7E61419B6AC42249493A06496EEDF91">
    <w:name w:val="E7E61419B6AC42249493A06496EEDF91"/>
  </w:style>
  <w:style w:type="paragraph" w:customStyle="1" w:styleId="588944F16C7D48EFA1B50E049295A6F5">
    <w:name w:val="588944F16C7D48EFA1B50E049295A6F5"/>
  </w:style>
  <w:style w:type="paragraph" w:customStyle="1" w:styleId="A9C5E021004B4C6E972BA094A478E8D4">
    <w:name w:val="A9C5E021004B4C6E972BA094A478E8D4"/>
  </w:style>
  <w:style w:type="paragraph" w:customStyle="1" w:styleId="90535F590D774106B6B23858C21FC78F">
    <w:name w:val="90535F590D774106B6B23858C21FC78F"/>
  </w:style>
  <w:style w:type="paragraph" w:customStyle="1" w:styleId="ED10D13F27DE41D9904FEF79F3765140">
    <w:name w:val="ED10D13F27DE41D9904FEF79F3765140"/>
  </w:style>
  <w:style w:type="paragraph" w:customStyle="1" w:styleId="93D8FAAAE4C74ED59C1B637115CF449B">
    <w:name w:val="93D8FAAAE4C74ED59C1B637115CF449B"/>
  </w:style>
  <w:style w:type="paragraph" w:customStyle="1" w:styleId="66FAFE78EB204D48A1912C046E4B253D">
    <w:name w:val="66FAFE78EB204D48A1912C046E4B253D"/>
  </w:style>
  <w:style w:type="paragraph" w:customStyle="1" w:styleId="C3E7071F9D104623A14298DCECCE05FD">
    <w:name w:val="C3E7071F9D104623A14298DCECCE05FD"/>
  </w:style>
  <w:style w:type="paragraph" w:customStyle="1" w:styleId="9CB4E3E1938E4E2099DBA206CAB1F5CA">
    <w:name w:val="9CB4E3E1938E4E2099DBA206CAB1F5CA"/>
  </w:style>
  <w:style w:type="paragraph" w:customStyle="1" w:styleId="2D3B4A73CE4A465F817F204AC5313AA5">
    <w:name w:val="2D3B4A73CE4A465F817F204AC5313AA5"/>
  </w:style>
  <w:style w:type="paragraph" w:customStyle="1" w:styleId="5168CDC9A7C94B5B92AA3764610A4112">
    <w:name w:val="5168CDC9A7C94B5B92AA3764610A4112"/>
  </w:style>
  <w:style w:type="paragraph" w:customStyle="1" w:styleId="966B220F8B194C2F8E8AED546933D8BD">
    <w:name w:val="966B220F8B194C2F8E8AED546933D8BD"/>
  </w:style>
  <w:style w:type="paragraph" w:customStyle="1" w:styleId="B4440F03CCFC4CB98015D84F3D739AAD">
    <w:name w:val="B4440F03CCFC4CB98015D84F3D739AAD"/>
  </w:style>
  <w:style w:type="paragraph" w:customStyle="1" w:styleId="CE4691E258E0461A812E7F291308E651">
    <w:name w:val="CE4691E258E0461A812E7F291308E651"/>
  </w:style>
  <w:style w:type="paragraph" w:customStyle="1" w:styleId="2DC2444572F14BDA919A3FA28AD4DC49">
    <w:name w:val="2DC2444572F14BDA919A3FA28AD4DC49"/>
  </w:style>
  <w:style w:type="paragraph" w:customStyle="1" w:styleId="558FA372D41645FDB080BBBFB1315422">
    <w:name w:val="558FA372D41645FDB080BBBFB1315422"/>
  </w:style>
  <w:style w:type="paragraph" w:customStyle="1" w:styleId="CE2632BCA3CC4225992FE86713614498">
    <w:name w:val="CE2632BCA3CC4225992FE86713614498"/>
  </w:style>
  <w:style w:type="paragraph" w:customStyle="1" w:styleId="77543522E06447EF8BAAFBC4A509B7C6">
    <w:name w:val="77543522E06447EF8BAAFBC4A509B7C6"/>
  </w:style>
  <w:style w:type="paragraph" w:customStyle="1" w:styleId="E28A6B9D9FA949A48FC364E3255DFD42">
    <w:name w:val="E28A6B9D9FA949A48FC364E3255DFD42"/>
  </w:style>
  <w:style w:type="paragraph" w:customStyle="1" w:styleId="101965C1BFC04BF6BB41C7F4879C2A32">
    <w:name w:val="101965C1BFC04BF6BB41C7F4879C2A32"/>
  </w:style>
  <w:style w:type="paragraph" w:customStyle="1" w:styleId="D1F4EF554859461D8C4285142A871595">
    <w:name w:val="D1F4EF554859461D8C4285142A871595"/>
  </w:style>
  <w:style w:type="paragraph" w:customStyle="1" w:styleId="EE8CB79C7DEE4DF6A2441CF5376D7CDC">
    <w:name w:val="EE8CB79C7DEE4DF6A2441CF5376D7CDC"/>
  </w:style>
  <w:style w:type="paragraph" w:customStyle="1" w:styleId="41DD1C6191CE47A0BAC86B7A45684783">
    <w:name w:val="41DD1C6191CE47A0BAC86B7A45684783"/>
    <w:rsid w:val="00B97489"/>
  </w:style>
  <w:style w:type="paragraph" w:customStyle="1" w:styleId="0B1B29093F4248E6895F2EB0A5C1A37C">
    <w:name w:val="0B1B29093F4248E6895F2EB0A5C1A37C"/>
    <w:rsid w:val="00B97489"/>
  </w:style>
  <w:style w:type="paragraph" w:customStyle="1" w:styleId="4353820323BA40068A00E68B282964F9">
    <w:name w:val="4353820323BA40068A00E68B282964F9"/>
    <w:rsid w:val="00B97489"/>
  </w:style>
  <w:style w:type="paragraph" w:customStyle="1" w:styleId="A98910C82A6E4234A1F3150C8FAA2290">
    <w:name w:val="A98910C82A6E4234A1F3150C8FAA2290"/>
    <w:rsid w:val="00B97489"/>
  </w:style>
  <w:style w:type="paragraph" w:customStyle="1" w:styleId="01F2D8CC0A0B4FC5B904E4872BA2BE3F">
    <w:name w:val="01F2D8CC0A0B4FC5B904E4872BA2BE3F"/>
    <w:rsid w:val="00B97489"/>
  </w:style>
  <w:style w:type="paragraph" w:customStyle="1" w:styleId="A983E48308EF4280B1BC1D9AF2897410">
    <w:name w:val="A983E48308EF4280B1BC1D9AF2897410"/>
    <w:rsid w:val="00B97489"/>
  </w:style>
  <w:style w:type="paragraph" w:customStyle="1" w:styleId="42E7D0BDC0244D2BAACCA7A807F40A6E">
    <w:name w:val="42E7D0BDC0244D2BAACCA7A807F40A6E"/>
    <w:rsid w:val="00B97489"/>
  </w:style>
  <w:style w:type="paragraph" w:customStyle="1" w:styleId="B7F684988EFB46D2A0A6CB1E751AEF38">
    <w:name w:val="B7F684988EFB46D2A0A6CB1E751AEF38"/>
    <w:rsid w:val="00B97489"/>
  </w:style>
  <w:style w:type="paragraph" w:customStyle="1" w:styleId="9468CC1408474B8091EA85501D3E6802">
    <w:name w:val="9468CC1408474B8091EA85501D3E6802"/>
    <w:rsid w:val="00B97489"/>
  </w:style>
  <w:style w:type="paragraph" w:customStyle="1" w:styleId="09EE2F4AEE6642B9B2A5D33C1EB1D782">
    <w:name w:val="09EE2F4AEE6642B9B2A5D33C1EB1D782"/>
    <w:rsid w:val="00C84F88"/>
  </w:style>
  <w:style w:type="paragraph" w:customStyle="1" w:styleId="F2A4B702BF43499F9E0765FDF26F89CD">
    <w:name w:val="F2A4B702BF43499F9E0765FDF26F89CD"/>
    <w:rsid w:val="00C84F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D0D69E2D1428CB5BE420556C43B08">
    <w:name w:val="593D0D69E2D1428CB5BE420556C43B08"/>
  </w:style>
  <w:style w:type="paragraph" w:customStyle="1" w:styleId="2A486E51F7494C81B8CE88329520BF2F">
    <w:name w:val="2A486E51F7494C81B8CE88329520BF2F"/>
  </w:style>
  <w:style w:type="paragraph" w:customStyle="1" w:styleId="C9158E7A4F9B48A79CC43A673F7CEEA7">
    <w:name w:val="C9158E7A4F9B48A79CC43A673F7CEEA7"/>
  </w:style>
  <w:style w:type="paragraph" w:customStyle="1" w:styleId="D2482735BC5F4C93880897E82B19C963">
    <w:name w:val="D2482735BC5F4C93880897E82B19C963"/>
  </w:style>
  <w:style w:type="paragraph" w:customStyle="1" w:styleId="328641DE35E14EB58A4D53BE57372022">
    <w:name w:val="328641DE35E14EB58A4D53BE57372022"/>
  </w:style>
  <w:style w:type="paragraph" w:customStyle="1" w:styleId="2A4F05E32BD9438FBCC0A2C2B57E5A92">
    <w:name w:val="2A4F05E32BD9438FBCC0A2C2B57E5A92"/>
  </w:style>
  <w:style w:type="paragraph" w:customStyle="1" w:styleId="4B53F2699185446C87FB1C088C812099">
    <w:name w:val="4B53F2699185446C87FB1C088C812099"/>
  </w:style>
  <w:style w:type="paragraph" w:customStyle="1" w:styleId="5D8C0FC02DAF44FAAB0AB22DD1D15349">
    <w:name w:val="5D8C0FC02DAF44FAAB0AB22DD1D15349"/>
  </w:style>
  <w:style w:type="paragraph" w:customStyle="1" w:styleId="F6DB6AAF99514D99BC9325F6E95D80B5">
    <w:name w:val="F6DB6AAF99514D99BC9325F6E95D80B5"/>
  </w:style>
  <w:style w:type="paragraph" w:customStyle="1" w:styleId="EF5A3ACE4F7C412CB6242559A50B29A9">
    <w:name w:val="EF5A3ACE4F7C412CB6242559A50B29A9"/>
  </w:style>
  <w:style w:type="paragraph" w:customStyle="1" w:styleId="D85FA2B877574E409C27F5D8BE9014F6">
    <w:name w:val="D85FA2B877574E409C27F5D8BE9014F6"/>
  </w:style>
  <w:style w:type="paragraph" w:customStyle="1" w:styleId="5972F311BF7E45E1BA56C0E7A4EBADD7">
    <w:name w:val="5972F311BF7E45E1BA56C0E7A4EBADD7"/>
  </w:style>
  <w:style w:type="paragraph" w:customStyle="1" w:styleId="6DEE34AAB0C243E99F7FCE7678F74570">
    <w:name w:val="6DEE34AAB0C243E99F7FCE7678F74570"/>
  </w:style>
  <w:style w:type="paragraph" w:customStyle="1" w:styleId="A6336B430E5142BCA8339B38863D2069">
    <w:name w:val="A6336B430E5142BCA8339B38863D2069"/>
  </w:style>
  <w:style w:type="paragraph" w:customStyle="1" w:styleId="796F78D6B15D4B349688DF6EC1A7CB46">
    <w:name w:val="796F78D6B15D4B349688DF6EC1A7CB46"/>
  </w:style>
  <w:style w:type="paragraph" w:customStyle="1" w:styleId="FFC2149B31764911A9FE5A35C9ECFE9D">
    <w:name w:val="FFC2149B31764911A9FE5A35C9ECFE9D"/>
  </w:style>
  <w:style w:type="paragraph" w:customStyle="1" w:styleId="3D3E42A492304DFA9FC5AED4B0EA9616">
    <w:name w:val="3D3E42A492304DFA9FC5AED4B0EA9616"/>
  </w:style>
  <w:style w:type="paragraph" w:customStyle="1" w:styleId="FE2E472905314DC886EE82C4AA09CF80">
    <w:name w:val="FE2E472905314DC886EE82C4AA09CF80"/>
  </w:style>
  <w:style w:type="paragraph" w:customStyle="1" w:styleId="C7A98BFA37424D6C80F573035AF408C0">
    <w:name w:val="C7A98BFA37424D6C80F573035AF408C0"/>
  </w:style>
  <w:style w:type="paragraph" w:customStyle="1" w:styleId="DD9B52D37A1948CAB1106813B9DE7000">
    <w:name w:val="DD9B52D37A1948CAB1106813B9DE7000"/>
  </w:style>
  <w:style w:type="paragraph" w:customStyle="1" w:styleId="E661F8E5875F4607813C7AAE5622A53D">
    <w:name w:val="E661F8E5875F4607813C7AAE5622A53D"/>
  </w:style>
  <w:style w:type="paragraph" w:customStyle="1" w:styleId="DC6E1513CE62490DB2D7B26B81B5E204">
    <w:name w:val="DC6E1513CE62490DB2D7B26B81B5E204"/>
  </w:style>
  <w:style w:type="paragraph" w:customStyle="1" w:styleId="EBCFD002C50B4D80A14FD4774058B2FF">
    <w:name w:val="EBCFD002C50B4D80A14FD4774058B2FF"/>
  </w:style>
  <w:style w:type="paragraph" w:customStyle="1" w:styleId="841DE893801B4BC9A1532346242485D8">
    <w:name w:val="841DE893801B4BC9A1532346242485D8"/>
  </w:style>
  <w:style w:type="paragraph" w:customStyle="1" w:styleId="A1AC0F28D7404DDFA99AC4624DAC76F2">
    <w:name w:val="A1AC0F28D7404DDFA99AC4624DAC76F2"/>
  </w:style>
  <w:style w:type="paragraph" w:customStyle="1" w:styleId="1932200421BF4F6CBB9662485819AC8C">
    <w:name w:val="1932200421BF4F6CBB9662485819AC8C"/>
  </w:style>
  <w:style w:type="paragraph" w:customStyle="1" w:styleId="272B30BF068E4528B6EF1BE4CB19184E">
    <w:name w:val="272B30BF068E4528B6EF1BE4CB19184E"/>
  </w:style>
  <w:style w:type="paragraph" w:customStyle="1" w:styleId="EC7242A7040F47E3955EC6C011C2A96F">
    <w:name w:val="EC7242A7040F47E3955EC6C011C2A96F"/>
  </w:style>
  <w:style w:type="paragraph" w:customStyle="1" w:styleId="C1F1EC6C19F14E1DA17210ED80000DEF">
    <w:name w:val="C1F1EC6C19F14E1DA17210ED80000DEF"/>
  </w:style>
  <w:style w:type="paragraph" w:customStyle="1" w:styleId="E78DA880327F4DF890A68DE7282B996F">
    <w:name w:val="E78DA880327F4DF890A68DE7282B996F"/>
  </w:style>
  <w:style w:type="paragraph" w:customStyle="1" w:styleId="85C87135B2D843D194695A2183B62F3B">
    <w:name w:val="85C87135B2D843D194695A2183B62F3B"/>
  </w:style>
  <w:style w:type="paragraph" w:customStyle="1" w:styleId="FD4005A3FF784CF0A8CC42B59AA44A29">
    <w:name w:val="FD4005A3FF784CF0A8CC42B59AA44A29"/>
  </w:style>
  <w:style w:type="paragraph" w:customStyle="1" w:styleId="F7CFD83DE7DC43A6BFCCA71532188486">
    <w:name w:val="F7CFD83DE7DC43A6BFCCA71532188486"/>
  </w:style>
  <w:style w:type="paragraph" w:customStyle="1" w:styleId="F7E2192E18F348E2995D0C6902AFE61E">
    <w:name w:val="F7E2192E18F348E2995D0C6902AFE61E"/>
  </w:style>
  <w:style w:type="paragraph" w:customStyle="1" w:styleId="A79BEA7CEF474323A73423C39365059B">
    <w:name w:val="A79BEA7CEF474323A73423C39365059B"/>
  </w:style>
  <w:style w:type="paragraph" w:customStyle="1" w:styleId="EFC10B476DB847E38AB48E5674F833E8">
    <w:name w:val="EFC10B476DB847E38AB48E5674F833E8"/>
  </w:style>
  <w:style w:type="paragraph" w:customStyle="1" w:styleId="98FB150AF98B46719F7DB4258266C998">
    <w:name w:val="98FB150AF98B46719F7DB4258266C998"/>
  </w:style>
  <w:style w:type="paragraph" w:customStyle="1" w:styleId="14452B49AC42417AA1FB562496A6906A">
    <w:name w:val="14452B49AC42417AA1FB562496A6906A"/>
  </w:style>
  <w:style w:type="paragraph" w:customStyle="1" w:styleId="E7E61419B6AC42249493A06496EEDF91">
    <w:name w:val="E7E61419B6AC42249493A06496EEDF91"/>
  </w:style>
  <w:style w:type="paragraph" w:customStyle="1" w:styleId="588944F16C7D48EFA1B50E049295A6F5">
    <w:name w:val="588944F16C7D48EFA1B50E049295A6F5"/>
  </w:style>
  <w:style w:type="paragraph" w:customStyle="1" w:styleId="A9C5E021004B4C6E972BA094A478E8D4">
    <w:name w:val="A9C5E021004B4C6E972BA094A478E8D4"/>
  </w:style>
  <w:style w:type="paragraph" w:customStyle="1" w:styleId="90535F590D774106B6B23858C21FC78F">
    <w:name w:val="90535F590D774106B6B23858C21FC78F"/>
  </w:style>
  <w:style w:type="paragraph" w:customStyle="1" w:styleId="ED10D13F27DE41D9904FEF79F3765140">
    <w:name w:val="ED10D13F27DE41D9904FEF79F3765140"/>
  </w:style>
  <w:style w:type="paragraph" w:customStyle="1" w:styleId="93D8FAAAE4C74ED59C1B637115CF449B">
    <w:name w:val="93D8FAAAE4C74ED59C1B637115CF449B"/>
  </w:style>
  <w:style w:type="paragraph" w:customStyle="1" w:styleId="66FAFE78EB204D48A1912C046E4B253D">
    <w:name w:val="66FAFE78EB204D48A1912C046E4B253D"/>
  </w:style>
  <w:style w:type="paragraph" w:customStyle="1" w:styleId="C3E7071F9D104623A14298DCECCE05FD">
    <w:name w:val="C3E7071F9D104623A14298DCECCE05FD"/>
  </w:style>
  <w:style w:type="paragraph" w:customStyle="1" w:styleId="9CB4E3E1938E4E2099DBA206CAB1F5CA">
    <w:name w:val="9CB4E3E1938E4E2099DBA206CAB1F5CA"/>
  </w:style>
  <w:style w:type="paragraph" w:customStyle="1" w:styleId="2D3B4A73CE4A465F817F204AC5313AA5">
    <w:name w:val="2D3B4A73CE4A465F817F204AC5313AA5"/>
  </w:style>
  <w:style w:type="paragraph" w:customStyle="1" w:styleId="5168CDC9A7C94B5B92AA3764610A4112">
    <w:name w:val="5168CDC9A7C94B5B92AA3764610A4112"/>
  </w:style>
  <w:style w:type="paragraph" w:customStyle="1" w:styleId="966B220F8B194C2F8E8AED546933D8BD">
    <w:name w:val="966B220F8B194C2F8E8AED546933D8BD"/>
  </w:style>
  <w:style w:type="paragraph" w:customStyle="1" w:styleId="B4440F03CCFC4CB98015D84F3D739AAD">
    <w:name w:val="B4440F03CCFC4CB98015D84F3D739AAD"/>
  </w:style>
  <w:style w:type="paragraph" w:customStyle="1" w:styleId="CE4691E258E0461A812E7F291308E651">
    <w:name w:val="CE4691E258E0461A812E7F291308E651"/>
  </w:style>
  <w:style w:type="paragraph" w:customStyle="1" w:styleId="2DC2444572F14BDA919A3FA28AD4DC49">
    <w:name w:val="2DC2444572F14BDA919A3FA28AD4DC49"/>
  </w:style>
  <w:style w:type="paragraph" w:customStyle="1" w:styleId="558FA372D41645FDB080BBBFB1315422">
    <w:name w:val="558FA372D41645FDB080BBBFB1315422"/>
  </w:style>
  <w:style w:type="paragraph" w:customStyle="1" w:styleId="CE2632BCA3CC4225992FE86713614498">
    <w:name w:val="CE2632BCA3CC4225992FE86713614498"/>
  </w:style>
  <w:style w:type="paragraph" w:customStyle="1" w:styleId="77543522E06447EF8BAAFBC4A509B7C6">
    <w:name w:val="77543522E06447EF8BAAFBC4A509B7C6"/>
  </w:style>
  <w:style w:type="paragraph" w:customStyle="1" w:styleId="E28A6B9D9FA949A48FC364E3255DFD42">
    <w:name w:val="E28A6B9D9FA949A48FC364E3255DFD42"/>
  </w:style>
  <w:style w:type="paragraph" w:customStyle="1" w:styleId="101965C1BFC04BF6BB41C7F4879C2A32">
    <w:name w:val="101965C1BFC04BF6BB41C7F4879C2A32"/>
  </w:style>
  <w:style w:type="paragraph" w:customStyle="1" w:styleId="D1F4EF554859461D8C4285142A871595">
    <w:name w:val="D1F4EF554859461D8C4285142A871595"/>
  </w:style>
  <w:style w:type="paragraph" w:customStyle="1" w:styleId="EE8CB79C7DEE4DF6A2441CF5376D7CDC">
    <w:name w:val="EE8CB79C7DEE4DF6A2441CF5376D7CDC"/>
  </w:style>
  <w:style w:type="paragraph" w:customStyle="1" w:styleId="41DD1C6191CE47A0BAC86B7A45684783">
    <w:name w:val="41DD1C6191CE47A0BAC86B7A45684783"/>
    <w:rsid w:val="00B97489"/>
  </w:style>
  <w:style w:type="paragraph" w:customStyle="1" w:styleId="0B1B29093F4248E6895F2EB0A5C1A37C">
    <w:name w:val="0B1B29093F4248E6895F2EB0A5C1A37C"/>
    <w:rsid w:val="00B97489"/>
  </w:style>
  <w:style w:type="paragraph" w:customStyle="1" w:styleId="4353820323BA40068A00E68B282964F9">
    <w:name w:val="4353820323BA40068A00E68B282964F9"/>
    <w:rsid w:val="00B97489"/>
  </w:style>
  <w:style w:type="paragraph" w:customStyle="1" w:styleId="A98910C82A6E4234A1F3150C8FAA2290">
    <w:name w:val="A98910C82A6E4234A1F3150C8FAA2290"/>
    <w:rsid w:val="00B97489"/>
  </w:style>
  <w:style w:type="paragraph" w:customStyle="1" w:styleId="01F2D8CC0A0B4FC5B904E4872BA2BE3F">
    <w:name w:val="01F2D8CC0A0B4FC5B904E4872BA2BE3F"/>
    <w:rsid w:val="00B97489"/>
  </w:style>
  <w:style w:type="paragraph" w:customStyle="1" w:styleId="A983E48308EF4280B1BC1D9AF2897410">
    <w:name w:val="A983E48308EF4280B1BC1D9AF2897410"/>
    <w:rsid w:val="00B97489"/>
  </w:style>
  <w:style w:type="paragraph" w:customStyle="1" w:styleId="42E7D0BDC0244D2BAACCA7A807F40A6E">
    <w:name w:val="42E7D0BDC0244D2BAACCA7A807F40A6E"/>
    <w:rsid w:val="00B97489"/>
  </w:style>
  <w:style w:type="paragraph" w:customStyle="1" w:styleId="B7F684988EFB46D2A0A6CB1E751AEF38">
    <w:name w:val="B7F684988EFB46D2A0A6CB1E751AEF38"/>
    <w:rsid w:val="00B97489"/>
  </w:style>
  <w:style w:type="paragraph" w:customStyle="1" w:styleId="9468CC1408474B8091EA85501D3E6802">
    <w:name w:val="9468CC1408474B8091EA85501D3E6802"/>
    <w:rsid w:val="00B97489"/>
  </w:style>
  <w:style w:type="paragraph" w:customStyle="1" w:styleId="09EE2F4AEE6642B9B2A5D33C1EB1D782">
    <w:name w:val="09EE2F4AEE6642B9B2A5D33C1EB1D782"/>
    <w:rsid w:val="00C84F88"/>
  </w:style>
  <w:style w:type="paragraph" w:customStyle="1" w:styleId="F2A4B702BF43499F9E0765FDF26F89CD">
    <w:name w:val="F2A4B702BF43499F9E0765FDF26F89CD"/>
    <w:rsid w:val="00C84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</Template>
  <TotalTime>32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Hani Eid</dc:creator>
  <cp:lastModifiedBy>Hani Eid</cp:lastModifiedBy>
  <cp:revision>17</cp:revision>
  <cp:lastPrinted>2013-03-23T20:19:00Z</cp:lastPrinted>
  <dcterms:created xsi:type="dcterms:W3CDTF">2013-03-23T13:49:00Z</dcterms:created>
  <dcterms:modified xsi:type="dcterms:W3CDTF">2013-04-03T10:31:00Z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